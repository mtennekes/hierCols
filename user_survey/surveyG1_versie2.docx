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1B6" w:rsidRPr="001A2EFE" w:rsidRDefault="00AF2985">
      <w:pPr>
        <w:pStyle w:val="Titel"/>
        <w:rPr>
          <w:lang w:val="nl-NL"/>
        </w:rPr>
      </w:pPr>
      <w:r>
        <w:rPr>
          <w:lang w:val="nl-NL"/>
        </w:rPr>
        <w:t xml:space="preserve">Vragenlijst </w:t>
      </w:r>
      <w:r w:rsidR="00BF4CA6">
        <w:rPr>
          <w:lang w:val="nl-NL"/>
        </w:rPr>
        <w:t>h</w:t>
      </w:r>
      <w:r w:rsidR="00BF4CA6" w:rsidRPr="001A2EFE">
        <w:rPr>
          <w:lang w:val="nl-NL"/>
        </w:rPr>
        <w:t>iërarchische</w:t>
      </w:r>
      <w:r w:rsidR="00C82883" w:rsidRPr="001A2EFE">
        <w:rPr>
          <w:lang w:val="nl-NL"/>
        </w:rPr>
        <w:t xml:space="preserve"> kleurpaletten</w:t>
      </w:r>
    </w:p>
    <w:p w:rsidR="008F11B6" w:rsidRPr="001A2EFE" w:rsidRDefault="00C82883">
      <w:pPr>
        <w:pStyle w:val="Authors"/>
        <w:rPr>
          <w:lang w:val="nl-NL"/>
        </w:rPr>
      </w:pPr>
      <w:r w:rsidRPr="001A2EFE">
        <w:rPr>
          <w:lang w:val="nl-NL"/>
        </w:rPr>
        <w:t>Martijn Tennekes</w:t>
      </w:r>
      <w:r w:rsidR="0055081B">
        <w:rPr>
          <w:lang w:val="nl-NL"/>
        </w:rPr>
        <w:t xml:space="preserve"> en </w:t>
      </w:r>
      <w:r w:rsidRPr="001A2EFE">
        <w:rPr>
          <w:lang w:val="nl-NL"/>
        </w:rPr>
        <w:t>Edwin de Jonge</w:t>
      </w:r>
    </w:p>
    <w:p w:rsidR="008F11B6" w:rsidRPr="001A2EFE" w:rsidRDefault="00C82883">
      <w:pPr>
        <w:rPr>
          <w:lang w:val="nl-NL"/>
        </w:rPr>
      </w:pPr>
      <w:r w:rsidRPr="001A2EFE">
        <w:rPr>
          <w:lang w:val="nl-NL"/>
        </w:rPr>
        <w:t>We willen graag het gebruik van kleuren om classificatiestructuren te verduidelijken onderzoeken. We hebben zo meteen een aantal vragen voor je. We verwachten dat het niet meer dan 5 minuten van je kostbare tijd kost.</w:t>
      </w:r>
    </w:p>
    <w:p w:rsidR="008F11B6" w:rsidRPr="001A2EFE" w:rsidRDefault="00C82883">
      <w:pPr>
        <w:rPr>
          <w:lang w:val="nl-NL"/>
        </w:rPr>
      </w:pPr>
      <w:r w:rsidRPr="001A2EFE">
        <w:rPr>
          <w:lang w:val="nl-NL"/>
        </w:rPr>
        <w:t xml:space="preserve">Je kunt je antwoorden in dit document invullen en terugsturen naar </w:t>
      </w:r>
      <w:hyperlink r:id="rId6" w:history="1">
        <w:r w:rsidRPr="00EF6133">
          <w:rPr>
            <w:rStyle w:val="Hyperlink"/>
            <w:lang w:val="nl-NL"/>
          </w:rPr>
          <w:t>m.tennekes@cbs.nl</w:t>
        </w:r>
      </w:hyperlink>
      <w:r w:rsidRPr="001A2EFE">
        <w:rPr>
          <w:lang w:val="nl-NL"/>
        </w:rPr>
        <w:t xml:space="preserve"> of het document printen en het ingevulde document sturen naar Martijn Tennekes, kamer 2A42 (Heerlen).</w:t>
      </w:r>
    </w:p>
    <w:p w:rsidR="008F11B6" w:rsidRPr="001A2EFE" w:rsidRDefault="00C82883">
      <w:pPr>
        <w:rPr>
          <w:lang w:val="nl-NL"/>
        </w:rPr>
      </w:pPr>
      <w:r w:rsidRPr="001A2EFE">
        <w:rPr>
          <w:lang w:val="nl-NL"/>
        </w:rPr>
        <w:t xml:space="preserve">Alle gebruikte </w:t>
      </w:r>
      <w:r w:rsidRPr="001A2EFE">
        <w:rPr>
          <w:b/>
          <w:lang w:val="nl-NL"/>
        </w:rPr>
        <w:t>classificaties</w:t>
      </w:r>
      <w:r w:rsidRPr="001A2EFE">
        <w:rPr>
          <w:lang w:val="nl-NL"/>
        </w:rPr>
        <w:t xml:space="preserve"> en voorbeelden zijn </w:t>
      </w:r>
      <w:r w:rsidRPr="001A2EFE">
        <w:rPr>
          <w:b/>
          <w:lang w:val="nl-NL"/>
        </w:rPr>
        <w:t>fictief</w:t>
      </w:r>
      <w:r w:rsidRPr="001A2EFE">
        <w:rPr>
          <w:lang w:val="nl-NL"/>
        </w:rPr>
        <w:t>!</w:t>
      </w:r>
      <w:r w:rsidR="0055081B">
        <w:rPr>
          <w:lang w:val="nl-NL"/>
        </w:rPr>
        <w:t xml:space="preserve"> </w:t>
      </w:r>
    </w:p>
    <w:p w:rsidR="008F11B6" w:rsidRPr="001A2EFE" w:rsidRDefault="00C82883">
      <w:pPr>
        <w:rPr>
          <w:lang w:val="nl-NL"/>
        </w:rPr>
      </w:pPr>
      <w:r w:rsidRPr="001A2EFE">
        <w:rPr>
          <w:lang w:val="nl-NL"/>
        </w:rPr>
        <w:t>Alvast hartelijk dank voor je medewerking!</w:t>
      </w:r>
    </w:p>
    <w:p w:rsidR="0055081B" w:rsidRDefault="0055081B">
      <w:pPr>
        <w:pStyle w:val="Kop3"/>
        <w:rPr>
          <w:lang w:val="nl-NL"/>
        </w:rPr>
      </w:pPr>
      <w:bookmarkStart w:id="0" w:name="vraag-1"/>
    </w:p>
    <w:p w:rsidR="008F11B6" w:rsidRDefault="00C82883">
      <w:pPr>
        <w:pStyle w:val="Kop3"/>
        <w:rPr>
          <w:lang w:val="nl-NL"/>
        </w:rPr>
      </w:pPr>
      <w:r w:rsidRPr="00EF6133">
        <w:rPr>
          <w:lang w:val="nl-NL"/>
        </w:rPr>
        <w:t>Vraag 1</w:t>
      </w:r>
    </w:p>
    <w:p w:rsidR="00BA1DC8" w:rsidRPr="001A2EFE" w:rsidRDefault="00BA1DC8" w:rsidP="00BA1DC8">
      <w:pPr>
        <w:pStyle w:val="Kop4"/>
        <w:rPr>
          <w:lang w:val="nl-NL"/>
        </w:rPr>
      </w:pPr>
      <w:r>
        <w:rPr>
          <w:lang w:val="nl-NL"/>
        </w:rPr>
        <w:t>1</w:t>
      </w:r>
      <w:r w:rsidRPr="001A2EFE">
        <w:rPr>
          <w:lang w:val="nl-NL"/>
        </w:rPr>
        <w:t>a)</w:t>
      </w:r>
    </w:p>
    <w:p w:rsidR="00BA1DC8" w:rsidRDefault="00BA1DC8" w:rsidP="00BA1DC8">
      <w:pPr>
        <w:rPr>
          <w:lang w:val="nl-NL"/>
        </w:rPr>
      </w:pPr>
      <w:r w:rsidRPr="00855953">
        <w:rPr>
          <w:lang w:val="nl-NL"/>
        </w:rPr>
        <w:t>Ben je (gedeeltelijk) kleurenblind?</w:t>
      </w:r>
    </w:p>
    <w:p w:rsidR="00D00089" w:rsidRPr="00855953" w:rsidRDefault="00D00089" w:rsidP="00BA1DC8">
      <w:pPr>
        <w:rPr>
          <w:lang w:val="nl-NL"/>
        </w:rPr>
      </w:pPr>
      <w:r w:rsidRPr="001A2EFE">
        <w:rPr>
          <w:rStyle w:val="VerbatimChar"/>
          <w:lang w:val="nl-NL"/>
        </w:rPr>
        <w:t>Antwoord:</w:t>
      </w:r>
    </w:p>
    <w:p w:rsidR="00BA1DC8" w:rsidRPr="001A2EFE" w:rsidRDefault="00BA1DC8" w:rsidP="00BA1DC8">
      <w:pPr>
        <w:pStyle w:val="Kop4"/>
        <w:rPr>
          <w:lang w:val="nl-NL"/>
        </w:rPr>
      </w:pPr>
      <w:r>
        <w:rPr>
          <w:lang w:val="nl-NL"/>
        </w:rPr>
        <w:t>1b</w:t>
      </w:r>
      <w:r w:rsidRPr="001A2EFE">
        <w:rPr>
          <w:lang w:val="nl-NL"/>
        </w:rPr>
        <w:t>)</w:t>
      </w:r>
    </w:p>
    <w:bookmarkEnd w:id="0"/>
    <w:p w:rsidR="008F11B6" w:rsidRPr="001A2EFE" w:rsidRDefault="0055081B">
      <w:pPr>
        <w:rPr>
          <w:lang w:val="nl-NL"/>
        </w:rPr>
      </w:pPr>
      <w:r>
        <w:rPr>
          <w:lang w:val="nl-NL"/>
        </w:rPr>
        <w:t xml:space="preserve">Zie je cijfers in onderstaande cirkels? Zo ja, welke? </w:t>
      </w:r>
    </w:p>
    <w:p w:rsidR="0055081B" w:rsidRDefault="00E842B6" w:rsidP="00E842B6">
      <w:pPr>
        <w:rPr>
          <w:lang w:val="nl-NL"/>
        </w:rPr>
      </w:pPr>
      <w:bookmarkStart w:id="1" w:name="vraag-2"/>
      <w:r>
        <w:rPr>
          <w:noProof/>
          <w:lang w:val="en-GB" w:eastAsia="en-GB"/>
        </w:rPr>
        <w:drawing>
          <wp:inline distT="0" distB="0" distL="0" distR="0" wp14:anchorId="7979405E" wp14:editId="3BA74B30">
            <wp:extent cx="2679700" cy="2626360"/>
            <wp:effectExtent l="0" t="0" r="6350" b="2540"/>
            <wp:docPr id="7" name="Afbeelding 7" descr="Ishihara Color Blindness Tes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ihara Color Blindness Test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noProof/>
          <w:lang w:val="en-GB" w:eastAsia="en-GB"/>
        </w:rPr>
        <w:drawing>
          <wp:inline distT="0" distB="0" distL="0" distR="0" wp14:anchorId="1BFC3FCA" wp14:editId="3727E992">
            <wp:extent cx="2679700" cy="2626360"/>
            <wp:effectExtent l="0" t="0" r="6350" b="2540"/>
            <wp:docPr id="8" name="Afbeelding 8" descr="Ishihara Color Blindness Tes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hihara Color Blindness Test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E842B6" w:rsidRPr="0055081B" w:rsidRDefault="0055081B" w:rsidP="0055081B">
      <w:pPr>
        <w:tabs>
          <w:tab w:val="left" w:pos="1524"/>
        </w:tabs>
        <w:rPr>
          <w:lang w:val="nl-NL"/>
        </w:rPr>
      </w:pPr>
      <w:r>
        <w:rPr>
          <w:noProof/>
          <w:lang w:val="en-GB" w:eastAsia="en-GB"/>
        </w:rPr>
        <w:lastRenderedPageBreak/>
        <w:drawing>
          <wp:inline distT="0" distB="0" distL="0" distR="0" wp14:anchorId="72DBEB99" wp14:editId="79EA35B4">
            <wp:extent cx="2679700" cy="2626360"/>
            <wp:effectExtent l="0" t="0" r="6350" b="2540"/>
            <wp:docPr id="9" name="Afbeelding 9" descr="Ishihara Color Blindness Te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hihara Color Blindness Test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Pr>
          <w:lang w:val="nl-NL"/>
        </w:rPr>
        <w:tab/>
      </w:r>
      <w:r>
        <w:rPr>
          <w:noProof/>
          <w:lang w:val="en-GB" w:eastAsia="en-GB"/>
        </w:rPr>
        <w:drawing>
          <wp:inline distT="0" distB="0" distL="0" distR="0" wp14:anchorId="0F0B633E" wp14:editId="42EAF66C">
            <wp:extent cx="2679700" cy="2626360"/>
            <wp:effectExtent l="0" t="0" r="6350" b="2540"/>
            <wp:docPr id="10" name="Afbeelding 10" descr="Ishihara Color Blindness Tes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hihara Color Blindness Test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55081B" w:rsidRDefault="0055081B">
      <w:pPr>
        <w:spacing w:before="0" w:after="200"/>
        <w:rPr>
          <w:lang w:val="nl-NL"/>
        </w:rPr>
      </w:pPr>
    </w:p>
    <w:p w:rsidR="0055081B" w:rsidRDefault="0055081B">
      <w:pPr>
        <w:spacing w:before="0" w:after="200"/>
        <w:rPr>
          <w:rFonts w:asciiTheme="majorHAnsi" w:eastAsiaTheme="majorEastAsia" w:hAnsiTheme="majorHAnsi" w:cstheme="majorBidi"/>
          <w:b/>
          <w:bCs/>
          <w:color w:val="4F81BD" w:themeColor="accent1"/>
          <w:sz w:val="28"/>
          <w:szCs w:val="28"/>
          <w:lang w:val="nl-NL"/>
        </w:rPr>
      </w:pPr>
      <w:r>
        <w:rPr>
          <w:noProof/>
          <w:lang w:val="en-GB" w:eastAsia="en-GB"/>
        </w:rPr>
        <w:drawing>
          <wp:inline distT="0" distB="0" distL="0" distR="0">
            <wp:extent cx="2679700" cy="2626360"/>
            <wp:effectExtent l="0" t="0" r="6350" b="2540"/>
            <wp:docPr id="11" name="Afbeelding 11" descr="Ishihara Color Blindness Tes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hihara Color Blindness Test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r w:rsidRPr="008B7792">
        <w:rPr>
          <w:lang w:val="nl-NL"/>
        </w:rPr>
        <w:t xml:space="preserve"> </w:t>
      </w:r>
      <w:r>
        <w:rPr>
          <w:noProof/>
          <w:lang w:val="en-GB" w:eastAsia="en-GB"/>
        </w:rPr>
        <w:drawing>
          <wp:inline distT="0" distB="0" distL="0" distR="0">
            <wp:extent cx="2679700" cy="2626360"/>
            <wp:effectExtent l="0" t="0" r="6350" b="2540"/>
            <wp:docPr id="12" name="Afbeelding 12" descr="Ishihara Color Blindness Tes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hihara Color Blindness Test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700" cy="2626360"/>
                    </a:xfrm>
                    <a:prstGeom prst="rect">
                      <a:avLst/>
                    </a:prstGeom>
                    <a:noFill/>
                    <a:ln>
                      <a:noFill/>
                    </a:ln>
                  </pic:spPr>
                </pic:pic>
              </a:graphicData>
            </a:graphic>
          </wp:inline>
        </w:drawing>
      </w:r>
    </w:p>
    <w:p w:rsidR="0055081B" w:rsidRDefault="0055081B" w:rsidP="0055081B">
      <w:pPr>
        <w:rPr>
          <w:lang w:val="nl-NL"/>
        </w:rPr>
      </w:pPr>
      <w:r w:rsidRPr="001A2EFE">
        <w:rPr>
          <w:rStyle w:val="VerbatimChar"/>
          <w:lang w:val="nl-NL"/>
        </w:rPr>
        <w:t>Antwoord:</w:t>
      </w:r>
      <w:r>
        <w:rPr>
          <w:rStyle w:val="VerbatimChar"/>
          <w:lang w:val="nl-NL"/>
        </w:rPr>
        <w:tab/>
      </w:r>
      <w:r>
        <w:rPr>
          <w:rStyle w:val="VerbatimChar"/>
          <w:lang w:val="nl-NL"/>
        </w:rPr>
        <w:tab/>
      </w:r>
      <w:r>
        <w:rPr>
          <w:rStyle w:val="VerbatimChar"/>
          <w:lang w:val="nl-NL"/>
        </w:rPr>
        <w:tab/>
      </w:r>
      <w:r>
        <w:rPr>
          <w:rStyle w:val="VerbatimChar"/>
          <w:lang w:val="nl-NL"/>
        </w:rPr>
        <w:tab/>
      </w:r>
      <w:r>
        <w:rPr>
          <w:rStyle w:val="VerbatimChar"/>
          <w:lang w:val="nl-NL"/>
        </w:rPr>
        <w:tab/>
      </w:r>
      <w:r w:rsidRPr="001A2EFE">
        <w:rPr>
          <w:rStyle w:val="VerbatimChar"/>
          <w:lang w:val="nl-NL"/>
        </w:rPr>
        <w:t>Antwoord:</w:t>
      </w:r>
    </w:p>
    <w:p w:rsidR="00E842B6" w:rsidRDefault="00E842B6">
      <w:pPr>
        <w:spacing w:before="0" w:after="200"/>
        <w:rPr>
          <w:lang w:val="nl-NL"/>
        </w:rPr>
      </w:pPr>
    </w:p>
    <w:p w:rsidR="00E842B6" w:rsidRDefault="00E842B6">
      <w:pPr>
        <w:spacing w:before="0" w:after="200"/>
        <w:rPr>
          <w:lang w:val="nl-NL"/>
        </w:rPr>
      </w:pPr>
    </w:p>
    <w:p w:rsidR="00E842B6" w:rsidRDefault="00E842B6">
      <w:pPr>
        <w:spacing w:before="0" w:after="200"/>
        <w:rPr>
          <w:rFonts w:asciiTheme="majorHAnsi" w:eastAsiaTheme="majorEastAsia" w:hAnsiTheme="majorHAnsi" w:cstheme="majorBidi"/>
          <w:b/>
          <w:bCs/>
          <w:color w:val="4F81BD" w:themeColor="accent1"/>
          <w:sz w:val="28"/>
          <w:szCs w:val="28"/>
          <w:lang w:val="nl-NL"/>
        </w:rPr>
      </w:pPr>
      <w:r>
        <w:rPr>
          <w:lang w:val="nl-NL"/>
        </w:rPr>
        <w:br w:type="page"/>
      </w:r>
    </w:p>
    <w:p w:rsidR="008F11B6" w:rsidRPr="001A2EFE" w:rsidRDefault="00C82883">
      <w:pPr>
        <w:pStyle w:val="Kop3"/>
        <w:rPr>
          <w:lang w:val="nl-NL"/>
        </w:rPr>
      </w:pPr>
      <w:r w:rsidRPr="001A2EFE">
        <w:rPr>
          <w:lang w:val="nl-NL"/>
        </w:rPr>
        <w:lastRenderedPageBreak/>
        <w:t>Vraag 2</w:t>
      </w:r>
    </w:p>
    <w:bookmarkEnd w:id="1"/>
    <w:p w:rsidR="008F11B6" w:rsidRDefault="00C82883">
      <w:pPr>
        <w:rPr>
          <w:lang w:val="nl-NL"/>
        </w:rPr>
      </w:pPr>
      <w:r w:rsidRPr="001A2EFE">
        <w:rPr>
          <w:lang w:val="nl-NL"/>
        </w:rPr>
        <w:t xml:space="preserve">Hieronder zie je twee </w:t>
      </w:r>
      <w:r w:rsidR="008B7792">
        <w:rPr>
          <w:lang w:val="nl-NL"/>
        </w:rPr>
        <w:t>figuren</w:t>
      </w:r>
      <w:r w:rsidRPr="001A2EFE">
        <w:rPr>
          <w:lang w:val="nl-NL"/>
        </w:rPr>
        <w:t xml:space="preserve"> die de structuur van een classificatie weergeven. Om het gebruik van voorkennis uit te sluiten coderen we de categorieën met letters. Let op: deze codes zijn </w:t>
      </w:r>
      <w:r w:rsidRPr="001A2EFE">
        <w:rPr>
          <w:b/>
          <w:lang w:val="nl-NL"/>
        </w:rPr>
        <w:t>willekeurig</w:t>
      </w:r>
      <w:r w:rsidRPr="001A2EFE">
        <w:rPr>
          <w:lang w:val="nl-NL"/>
        </w:rPr>
        <w:t xml:space="preserve"> gekozen en hebben niets te maken met bijvoorbeeld SBI codes.</w:t>
      </w:r>
    </w:p>
    <w:p w:rsidR="00AF2985" w:rsidRPr="001A2EFE" w:rsidRDefault="00AF2985">
      <w:pPr>
        <w:rPr>
          <w:lang w:val="nl-NL"/>
        </w:rPr>
      </w:pPr>
    </w:p>
    <w:p w:rsidR="008F11B6" w:rsidRDefault="00C82883">
      <w:r>
        <w:rPr>
          <w:noProof/>
          <w:lang w:val="en-GB" w:eastAsia="en-GB"/>
        </w:rPr>
        <w:drawing>
          <wp:inline distT="0" distB="0" distL="0" distR="0">
            <wp:extent cx="3753293" cy="378519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graph1.png"/>
                    <pic:cNvPicPr>
                      <a:picLocks noChangeAspect="1" noChangeArrowheads="1"/>
                    </pic:cNvPicPr>
                  </pic:nvPicPr>
                  <pic:blipFill rotWithShape="1">
                    <a:blip r:embed="rId13"/>
                    <a:srcRect l="19149" t="14507" r="12572" b="16635"/>
                    <a:stretch/>
                  </pic:blipFill>
                  <pic:spPr bwMode="auto">
                    <a:xfrm>
                      <a:off x="0" y="0"/>
                      <a:ext cx="3754705" cy="3786615"/>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1</w:t>
      </w:r>
    </w:p>
    <w:p w:rsidR="001A2EFE" w:rsidRDefault="001A2EFE">
      <w:pPr>
        <w:pStyle w:val="Kop4"/>
        <w:rPr>
          <w:lang w:val="nl-NL"/>
        </w:rPr>
      </w:pPr>
      <w:bookmarkStart w:id="2" w:name="a"/>
    </w:p>
    <w:p w:rsidR="008F11B6" w:rsidRPr="001A2EFE" w:rsidRDefault="00C82883">
      <w:pPr>
        <w:pStyle w:val="Kop4"/>
        <w:rPr>
          <w:lang w:val="nl-NL"/>
        </w:rPr>
      </w:pPr>
      <w:r w:rsidRPr="001A2EFE">
        <w:rPr>
          <w:lang w:val="nl-NL"/>
        </w:rPr>
        <w:t>2a)</w:t>
      </w:r>
    </w:p>
    <w:bookmarkEnd w:id="2"/>
    <w:p w:rsidR="008F11B6" w:rsidRPr="001A2EFE" w:rsidRDefault="008B7792">
      <w:pPr>
        <w:rPr>
          <w:lang w:val="nl-NL"/>
        </w:rPr>
      </w:pPr>
      <w:r>
        <w:rPr>
          <w:lang w:val="nl-NL"/>
        </w:rPr>
        <w:t>Welke code(s) lijken volgens jou het meest op</w:t>
      </w:r>
      <w:r w:rsidR="00C82883" w:rsidRPr="001A2EFE">
        <w:rPr>
          <w:lang w:val="nl-NL"/>
        </w:rPr>
        <w:t xml:space="preserve"> J</w:t>
      </w:r>
      <w:r>
        <w:rPr>
          <w:lang w:val="nl-NL"/>
        </w:rPr>
        <w:t>?</w:t>
      </w:r>
    </w:p>
    <w:p w:rsidR="008F11B6" w:rsidRPr="001A2EFE" w:rsidRDefault="00C82883">
      <w:pPr>
        <w:pStyle w:val="SourceCode"/>
        <w:rPr>
          <w:lang w:val="nl-NL"/>
        </w:rPr>
      </w:pPr>
      <w:r w:rsidRPr="001A2EFE">
        <w:rPr>
          <w:rStyle w:val="VerbatimChar"/>
          <w:lang w:val="nl-NL"/>
        </w:rPr>
        <w:t xml:space="preserve">[] K </w:t>
      </w:r>
      <w:r w:rsidRPr="001A2EFE">
        <w:rPr>
          <w:lang w:val="nl-NL"/>
        </w:rPr>
        <w:br/>
      </w:r>
      <w:r w:rsidRPr="001A2EFE">
        <w:rPr>
          <w:rStyle w:val="VerbatimChar"/>
          <w:lang w:val="nl-NL"/>
        </w:rPr>
        <w:t xml:space="preserve">[] S </w:t>
      </w:r>
      <w:r w:rsidRPr="001A2EFE">
        <w:rPr>
          <w:lang w:val="nl-NL"/>
        </w:rPr>
        <w:br/>
      </w:r>
      <w:r w:rsidRPr="001A2EFE">
        <w:rPr>
          <w:rStyle w:val="VerbatimChar"/>
          <w:lang w:val="nl-NL"/>
        </w:rPr>
        <w:t xml:space="preserve">[] C </w:t>
      </w:r>
    </w:p>
    <w:p w:rsidR="001A2EFE" w:rsidRDefault="001A2EFE">
      <w:pPr>
        <w:pStyle w:val="Kop4"/>
        <w:rPr>
          <w:lang w:val="nl-NL"/>
        </w:rPr>
      </w:pPr>
      <w:bookmarkStart w:id="3" w:name="b"/>
    </w:p>
    <w:p w:rsidR="008F11B6" w:rsidRPr="001A2EFE" w:rsidRDefault="00C82883">
      <w:pPr>
        <w:pStyle w:val="Kop4"/>
        <w:rPr>
          <w:lang w:val="nl-NL"/>
        </w:rPr>
      </w:pPr>
      <w:r w:rsidRPr="001A2EFE">
        <w:rPr>
          <w:lang w:val="nl-NL"/>
        </w:rPr>
        <w:t>2b)</w:t>
      </w:r>
    </w:p>
    <w:bookmarkEnd w:id="3"/>
    <w:p w:rsidR="008F11B6" w:rsidRPr="001A2EFE" w:rsidRDefault="00C82883">
      <w:pPr>
        <w:rPr>
          <w:lang w:val="nl-NL"/>
        </w:rPr>
      </w:pPr>
      <w:r w:rsidRPr="001A2EFE">
        <w:rPr>
          <w:lang w:val="nl-NL"/>
        </w:rPr>
        <w:t>Welke codes stammen af van G?</w:t>
      </w:r>
    </w:p>
    <w:p w:rsidR="001A2EFE" w:rsidRDefault="00C82883" w:rsidP="00AF2985">
      <w:pPr>
        <w:pStyle w:val="SourceCode"/>
        <w:rPr>
          <w:rFonts w:asciiTheme="majorHAnsi" w:eastAsiaTheme="majorEastAsia" w:hAnsiTheme="majorHAnsi" w:cstheme="majorBidi"/>
          <w:b/>
          <w:bCs/>
          <w:color w:val="4F81BD" w:themeColor="accent1"/>
          <w:lang w:val="nl-NL"/>
        </w:rPr>
      </w:pPr>
      <w:r w:rsidRPr="001A2EFE">
        <w:rPr>
          <w:rStyle w:val="VerbatimChar"/>
          <w:lang w:val="nl-NL"/>
        </w:rPr>
        <w:t xml:space="preserve">Antwoord: </w:t>
      </w:r>
      <w:bookmarkStart w:id="4" w:name="c"/>
      <w:r w:rsidR="001A2EFE">
        <w:rPr>
          <w:lang w:val="nl-NL"/>
        </w:rPr>
        <w:br w:type="page"/>
      </w:r>
    </w:p>
    <w:p w:rsidR="008F11B6" w:rsidRPr="001A2EFE" w:rsidRDefault="00C82883">
      <w:pPr>
        <w:pStyle w:val="Kop4"/>
        <w:rPr>
          <w:lang w:val="nl-NL"/>
        </w:rPr>
      </w:pPr>
      <w:r w:rsidRPr="001A2EFE">
        <w:rPr>
          <w:lang w:val="nl-NL"/>
        </w:rPr>
        <w:lastRenderedPageBreak/>
        <w:t>2c)</w:t>
      </w:r>
    </w:p>
    <w:bookmarkEnd w:id="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 xml:space="preserve">"De kleuren in </w:t>
      </w:r>
      <w:r w:rsidR="008B7792">
        <w:rPr>
          <w:i/>
          <w:lang w:val="nl-NL"/>
        </w:rPr>
        <w:t>Figuur</w:t>
      </w:r>
      <w:r w:rsidRPr="001A2EFE">
        <w:rPr>
          <w:i/>
          <w:lang w:val="nl-NL"/>
        </w:rPr>
        <w:t xml:space="preserve"> 1 hebben mij geholpen met het beantwoorden van bovenstaande vragen 2a en 2b."</w:t>
      </w:r>
    </w:p>
    <w:p w:rsidR="008F11B6" w:rsidRDefault="00C82883">
      <w:pPr>
        <w:pStyle w:val="Compact"/>
        <w:numPr>
          <w:ilvl w:val="0"/>
          <w:numId w:val="2"/>
        </w:numPr>
      </w:pPr>
      <w:r>
        <w:t>Helemaal mee oneens</w:t>
      </w:r>
    </w:p>
    <w:p w:rsidR="008F11B6" w:rsidRDefault="00C82883">
      <w:pPr>
        <w:pStyle w:val="Compact"/>
        <w:numPr>
          <w:ilvl w:val="0"/>
          <w:numId w:val="2"/>
        </w:numPr>
      </w:pPr>
      <w:r>
        <w:t>Mee oneens</w:t>
      </w:r>
    </w:p>
    <w:p w:rsidR="008F11B6" w:rsidRDefault="00C82883">
      <w:pPr>
        <w:pStyle w:val="Compact"/>
        <w:numPr>
          <w:ilvl w:val="0"/>
          <w:numId w:val="2"/>
        </w:numPr>
      </w:pPr>
      <w:r>
        <w:t>Neutraal</w:t>
      </w:r>
    </w:p>
    <w:p w:rsidR="008F11B6" w:rsidRDefault="00C82883">
      <w:pPr>
        <w:pStyle w:val="Compact"/>
        <w:numPr>
          <w:ilvl w:val="0"/>
          <w:numId w:val="2"/>
        </w:numPr>
      </w:pPr>
      <w:r>
        <w:t>Mee eens</w:t>
      </w:r>
    </w:p>
    <w:p w:rsidR="008F11B6" w:rsidRDefault="00C82883">
      <w:pPr>
        <w:pStyle w:val="Compact"/>
        <w:numPr>
          <w:ilvl w:val="0"/>
          <w:numId w:val="2"/>
        </w:numPr>
      </w:pPr>
      <w:r>
        <w:t>Helemaal mee eens</w:t>
      </w:r>
    </w:p>
    <w:p w:rsidR="008F11B6" w:rsidRDefault="00C82883">
      <w:pPr>
        <w:pStyle w:val="SourceCode"/>
      </w:pPr>
      <w:r>
        <w:rPr>
          <w:rStyle w:val="VerbatimChar"/>
        </w:rPr>
        <w:t xml:space="preserve">Antwoord: </w:t>
      </w:r>
    </w:p>
    <w:p w:rsidR="001A2EFE" w:rsidRDefault="001A2EFE">
      <w:pPr>
        <w:rPr>
          <w:lang w:val="nl-NL"/>
        </w:rPr>
      </w:pPr>
    </w:p>
    <w:p w:rsidR="001A2EFE" w:rsidRDefault="001A2EFE">
      <w:pPr>
        <w:rPr>
          <w:lang w:val="nl-NL"/>
        </w:rPr>
      </w:pPr>
    </w:p>
    <w:p w:rsidR="008F11B6" w:rsidRPr="001A2EFE" w:rsidRDefault="00C82883">
      <w:pPr>
        <w:rPr>
          <w:lang w:val="nl-NL"/>
        </w:rPr>
      </w:pPr>
      <w:r w:rsidRPr="001A2EFE">
        <w:rPr>
          <w:lang w:val="nl-NL"/>
        </w:rPr>
        <w:t xml:space="preserve">De volgende vragen (2d t/m 2f) hebben betrekking op </w:t>
      </w:r>
      <w:r w:rsidR="008B7792">
        <w:rPr>
          <w:lang w:val="nl-NL"/>
        </w:rPr>
        <w:t>Figuur</w:t>
      </w:r>
      <w:r w:rsidRPr="001A2EFE">
        <w:rPr>
          <w:lang w:val="nl-NL"/>
        </w:rPr>
        <w:t xml:space="preserve"> 2</w:t>
      </w:r>
      <w:r w:rsidR="001A2EFE">
        <w:rPr>
          <w:lang w:val="nl-NL"/>
        </w:rPr>
        <w:t>.</w:t>
      </w:r>
    </w:p>
    <w:p w:rsidR="008F11B6" w:rsidRDefault="00C82883">
      <w:r>
        <w:rPr>
          <w:noProof/>
          <w:lang w:val="en-GB" w:eastAsia="en-GB"/>
        </w:rPr>
        <w:drawing>
          <wp:inline distT="0" distB="0" distL="0" distR="0">
            <wp:extent cx="3923414" cy="39978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graph2.png"/>
                    <pic:cNvPicPr>
                      <a:picLocks noChangeAspect="1" noChangeArrowheads="1"/>
                    </pic:cNvPicPr>
                  </pic:nvPicPr>
                  <pic:blipFill rotWithShape="1">
                    <a:blip r:embed="rId14"/>
                    <a:srcRect l="17021" t="11218" r="11605" b="16054"/>
                    <a:stretch/>
                  </pic:blipFill>
                  <pic:spPr bwMode="auto">
                    <a:xfrm>
                      <a:off x="0" y="0"/>
                      <a:ext cx="3924890" cy="3999346"/>
                    </a:xfrm>
                    <a:prstGeom prst="rect">
                      <a:avLst/>
                    </a:prstGeom>
                    <a:noFill/>
                    <a:ln>
                      <a:noFill/>
                    </a:ln>
                    <a:extLst>
                      <a:ext uri="{53640926-AAD7-44D8-BBD7-CCE9431645EC}">
                        <a14:shadowObscured xmlns:a14="http://schemas.microsoft.com/office/drawing/2010/main"/>
                      </a:ext>
                    </a:extLst>
                  </pic:spPr>
                </pic:pic>
              </a:graphicData>
            </a:graphic>
          </wp:inline>
        </w:drawing>
      </w:r>
    </w:p>
    <w:p w:rsidR="008F11B6" w:rsidRPr="001A2EFE" w:rsidRDefault="008B7792">
      <w:pPr>
        <w:pStyle w:val="ImageCaption"/>
        <w:rPr>
          <w:lang w:val="nl-NL"/>
        </w:rPr>
      </w:pPr>
      <w:r>
        <w:rPr>
          <w:lang w:val="nl-NL"/>
        </w:rPr>
        <w:t>Figuur</w:t>
      </w:r>
      <w:r w:rsidR="00C82883" w:rsidRPr="001A2EFE">
        <w:rPr>
          <w:lang w:val="nl-NL"/>
        </w:rPr>
        <w:t xml:space="preserve"> 2</w:t>
      </w:r>
    </w:p>
    <w:p w:rsidR="001A2EFE" w:rsidRDefault="001A2EFE">
      <w:pPr>
        <w:spacing w:before="0" w:after="200"/>
        <w:rPr>
          <w:rFonts w:asciiTheme="majorHAnsi" w:eastAsiaTheme="majorEastAsia" w:hAnsiTheme="majorHAnsi" w:cstheme="majorBidi"/>
          <w:b/>
          <w:bCs/>
          <w:color w:val="4F81BD" w:themeColor="accent1"/>
          <w:lang w:val="nl-NL"/>
        </w:rPr>
      </w:pPr>
      <w:bookmarkStart w:id="5" w:name="d"/>
      <w:r>
        <w:rPr>
          <w:lang w:val="nl-NL"/>
        </w:rPr>
        <w:br w:type="page"/>
      </w:r>
    </w:p>
    <w:p w:rsidR="008F11B6" w:rsidRPr="001A2EFE" w:rsidRDefault="00C82883">
      <w:pPr>
        <w:pStyle w:val="Kop4"/>
        <w:rPr>
          <w:lang w:val="nl-NL"/>
        </w:rPr>
      </w:pPr>
      <w:r w:rsidRPr="001A2EFE">
        <w:rPr>
          <w:lang w:val="nl-NL"/>
        </w:rPr>
        <w:lastRenderedPageBreak/>
        <w:t>2d)</w:t>
      </w:r>
    </w:p>
    <w:bookmarkEnd w:id="5"/>
    <w:p w:rsidR="008F11B6" w:rsidRPr="001A2EFE" w:rsidRDefault="008B7792">
      <w:pPr>
        <w:rPr>
          <w:lang w:val="nl-NL"/>
        </w:rPr>
      </w:pPr>
      <w:r>
        <w:rPr>
          <w:lang w:val="nl-NL"/>
        </w:rPr>
        <w:t>Welke code(s) lijken volgens jou het meest op</w:t>
      </w:r>
      <w:r>
        <w:rPr>
          <w:lang w:val="nl-NL"/>
        </w:rPr>
        <w:t xml:space="preserve"> </w:t>
      </w:r>
      <w:r w:rsidR="00C82883" w:rsidRPr="001A2EFE">
        <w:rPr>
          <w:lang w:val="nl-NL"/>
        </w:rPr>
        <w:t>K</w:t>
      </w:r>
      <w:r>
        <w:rPr>
          <w:lang w:val="nl-NL"/>
        </w:rPr>
        <w:t>?</w:t>
      </w:r>
    </w:p>
    <w:p w:rsidR="008F11B6" w:rsidRPr="001A2EFE" w:rsidRDefault="00C82883">
      <w:pPr>
        <w:pStyle w:val="SourceCode"/>
        <w:rPr>
          <w:lang w:val="nl-NL"/>
        </w:rPr>
      </w:pPr>
      <w:r w:rsidRPr="001A2EFE">
        <w:rPr>
          <w:rStyle w:val="VerbatimChar"/>
          <w:lang w:val="nl-NL"/>
        </w:rPr>
        <w:t xml:space="preserve">[] J </w:t>
      </w:r>
      <w:r w:rsidRPr="001A2EFE">
        <w:rPr>
          <w:lang w:val="nl-NL"/>
        </w:rPr>
        <w:br/>
      </w:r>
      <w:r w:rsidRPr="001A2EFE">
        <w:rPr>
          <w:rStyle w:val="VerbatimChar"/>
          <w:lang w:val="nl-NL"/>
        </w:rPr>
        <w:t xml:space="preserve">[] A </w:t>
      </w:r>
      <w:r w:rsidRPr="001A2EFE">
        <w:rPr>
          <w:lang w:val="nl-NL"/>
        </w:rPr>
        <w:br/>
      </w:r>
      <w:r w:rsidRPr="001A2EFE">
        <w:rPr>
          <w:rStyle w:val="VerbatimChar"/>
          <w:lang w:val="nl-NL"/>
        </w:rPr>
        <w:t xml:space="preserve">[] L </w:t>
      </w:r>
    </w:p>
    <w:p w:rsidR="001A2EFE" w:rsidRDefault="001A2EFE">
      <w:pPr>
        <w:pStyle w:val="Kop4"/>
        <w:rPr>
          <w:lang w:val="nl-NL"/>
        </w:rPr>
      </w:pPr>
      <w:bookmarkStart w:id="6" w:name="e"/>
    </w:p>
    <w:p w:rsidR="008F11B6" w:rsidRPr="001A2EFE" w:rsidRDefault="00C82883">
      <w:pPr>
        <w:pStyle w:val="Kop4"/>
        <w:rPr>
          <w:lang w:val="nl-NL"/>
        </w:rPr>
      </w:pPr>
      <w:r w:rsidRPr="001A2EFE">
        <w:rPr>
          <w:lang w:val="nl-NL"/>
        </w:rPr>
        <w:t>2e)</w:t>
      </w:r>
    </w:p>
    <w:bookmarkEnd w:id="6"/>
    <w:p w:rsidR="008F11B6" w:rsidRPr="001A2EFE" w:rsidRDefault="00C82883">
      <w:pPr>
        <w:rPr>
          <w:lang w:val="nl-NL"/>
        </w:rPr>
      </w:pPr>
      <w:r w:rsidRPr="001A2EFE">
        <w:rPr>
          <w:lang w:val="nl-NL"/>
        </w:rPr>
        <w:t>Welke codes stammen af van B?</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7" w:name="f"/>
    </w:p>
    <w:p w:rsidR="008F11B6" w:rsidRPr="001A2EFE" w:rsidRDefault="00C82883">
      <w:pPr>
        <w:pStyle w:val="Kop4"/>
        <w:rPr>
          <w:lang w:val="nl-NL"/>
        </w:rPr>
      </w:pPr>
      <w:r w:rsidRPr="001A2EFE">
        <w:rPr>
          <w:lang w:val="nl-NL"/>
        </w:rPr>
        <w:t>2f)</w:t>
      </w:r>
    </w:p>
    <w:bookmarkEnd w:id="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graaf 2 hebben mij geholpen met het beantwoorden van bovenstaande vragen 2d en 2e."</w:t>
      </w:r>
    </w:p>
    <w:p w:rsidR="008F11B6" w:rsidRDefault="00C82883">
      <w:pPr>
        <w:pStyle w:val="Compact"/>
        <w:numPr>
          <w:ilvl w:val="0"/>
          <w:numId w:val="3"/>
        </w:numPr>
      </w:pPr>
      <w:r>
        <w:t>Helemaal mee oneens</w:t>
      </w:r>
    </w:p>
    <w:p w:rsidR="008F11B6" w:rsidRDefault="00C82883">
      <w:pPr>
        <w:pStyle w:val="Compact"/>
        <w:numPr>
          <w:ilvl w:val="0"/>
          <w:numId w:val="3"/>
        </w:numPr>
      </w:pPr>
      <w:r>
        <w:t>Mee oneens</w:t>
      </w:r>
    </w:p>
    <w:p w:rsidR="008F11B6" w:rsidRDefault="00C82883">
      <w:pPr>
        <w:pStyle w:val="Compact"/>
        <w:numPr>
          <w:ilvl w:val="0"/>
          <w:numId w:val="3"/>
        </w:numPr>
      </w:pPr>
      <w:r>
        <w:t>Neutraal</w:t>
      </w:r>
    </w:p>
    <w:p w:rsidR="008F11B6" w:rsidRDefault="00C82883">
      <w:pPr>
        <w:pStyle w:val="Compact"/>
        <w:numPr>
          <w:ilvl w:val="0"/>
          <w:numId w:val="3"/>
        </w:numPr>
      </w:pPr>
      <w:r>
        <w:t>Mee eens</w:t>
      </w:r>
    </w:p>
    <w:p w:rsidR="008F11B6" w:rsidRDefault="00C82883">
      <w:pPr>
        <w:pStyle w:val="Compact"/>
        <w:numPr>
          <w:ilvl w:val="0"/>
          <w:numId w:val="3"/>
        </w:numPr>
      </w:pPr>
      <w:r>
        <w:t>Helemaal mee eens</w:t>
      </w:r>
    </w:p>
    <w:p w:rsidR="008F11B6" w:rsidRDefault="00C82883">
      <w:pPr>
        <w:pStyle w:val="SourceCode"/>
      </w:pPr>
      <w:r>
        <w:rPr>
          <w:rStyle w:val="VerbatimChar"/>
        </w:rPr>
        <w:t xml:space="preserve">Antwoord: </w:t>
      </w:r>
    </w:p>
    <w:p w:rsidR="001A2EFE" w:rsidRDefault="001A2EFE">
      <w:pPr>
        <w:pStyle w:val="Kop4"/>
      </w:pPr>
      <w:bookmarkStart w:id="8" w:name="g"/>
    </w:p>
    <w:p w:rsidR="008F11B6" w:rsidRDefault="00C82883">
      <w:pPr>
        <w:pStyle w:val="Kop4"/>
      </w:pPr>
      <w:r>
        <w:t>2g)</w:t>
      </w:r>
    </w:p>
    <w:bookmarkEnd w:id="8"/>
    <w:p w:rsidR="008F11B6" w:rsidRPr="001A2EFE" w:rsidRDefault="00C82883">
      <w:pPr>
        <w:rPr>
          <w:lang w:val="nl-NL"/>
        </w:rPr>
      </w:pPr>
      <w:r w:rsidRPr="001A2EFE">
        <w:rPr>
          <w:lang w:val="nl-NL"/>
        </w:rPr>
        <w:t xml:space="preserve">Welke </w:t>
      </w:r>
      <w:r w:rsidR="00FD724A">
        <w:rPr>
          <w:lang w:val="nl-NL"/>
        </w:rPr>
        <w:t>figuur</w:t>
      </w:r>
      <w:r w:rsidRPr="001A2EFE">
        <w:rPr>
          <w:lang w:val="nl-NL"/>
        </w:rPr>
        <w:t xml:space="preserve"> vind je mooier?</w:t>
      </w:r>
    </w:p>
    <w:p w:rsidR="008F11B6" w:rsidRPr="001A2EFE" w:rsidRDefault="00C82883">
      <w:pPr>
        <w:pStyle w:val="SourceCode"/>
        <w:rPr>
          <w:lang w:val="nl-NL"/>
        </w:rPr>
      </w:pPr>
      <w:r w:rsidRPr="001A2EFE">
        <w:rPr>
          <w:rStyle w:val="VerbatimChar"/>
          <w:lang w:val="nl-NL"/>
        </w:rPr>
        <w:t>[] Graaf 1</w:t>
      </w:r>
      <w:r w:rsidRPr="001A2EFE">
        <w:rPr>
          <w:lang w:val="nl-NL"/>
        </w:rPr>
        <w:br/>
      </w:r>
      <w:r w:rsidRPr="001A2EFE">
        <w:rPr>
          <w:rStyle w:val="VerbatimChar"/>
          <w:lang w:val="nl-NL"/>
        </w:rPr>
        <w:t>[] Graaf 2</w:t>
      </w:r>
      <w:r w:rsidRPr="001A2EFE">
        <w:rPr>
          <w:lang w:val="nl-NL"/>
        </w:rPr>
        <w:br/>
      </w:r>
      <w:r w:rsidRPr="001A2EFE">
        <w:rPr>
          <w:rStyle w:val="VerbatimChar"/>
          <w:lang w:val="nl-NL"/>
        </w:rPr>
        <w:t xml:space="preserve">[] </w:t>
      </w:r>
      <w:r w:rsidR="00257513">
        <w:rPr>
          <w:rStyle w:val="VerbatimChar"/>
          <w:lang w:val="nl-NL"/>
        </w:rPr>
        <w:t>Maakt niet uit</w:t>
      </w:r>
    </w:p>
    <w:p w:rsidR="001A2EFE" w:rsidRDefault="001A2EFE">
      <w:pPr>
        <w:pStyle w:val="Kop4"/>
        <w:rPr>
          <w:lang w:val="nl-NL"/>
        </w:rPr>
      </w:pPr>
      <w:bookmarkStart w:id="9" w:name="h"/>
    </w:p>
    <w:p w:rsidR="008F11B6" w:rsidRPr="001A2EFE" w:rsidRDefault="00C82883">
      <w:pPr>
        <w:pStyle w:val="Kop4"/>
        <w:rPr>
          <w:lang w:val="nl-NL"/>
        </w:rPr>
      </w:pPr>
      <w:r w:rsidRPr="001A2EFE">
        <w:rPr>
          <w:lang w:val="nl-NL"/>
        </w:rPr>
        <w:t>2h)</w:t>
      </w:r>
    </w:p>
    <w:bookmarkEnd w:id="9"/>
    <w:p w:rsidR="008F11B6" w:rsidRPr="001A2EFE" w:rsidRDefault="00C82883">
      <w:pPr>
        <w:rPr>
          <w:lang w:val="nl-NL"/>
        </w:rPr>
      </w:pPr>
      <w:r w:rsidRPr="001A2EFE">
        <w:rPr>
          <w:lang w:val="nl-NL"/>
        </w:rPr>
        <w:t>Welke kleuren vind je geschikter voor analysedoeleinden?</w:t>
      </w:r>
    </w:p>
    <w:p w:rsidR="001A2EFE" w:rsidRDefault="00C82883" w:rsidP="001A2EFE">
      <w:pPr>
        <w:pStyle w:val="SourceCode"/>
        <w:rPr>
          <w:rFonts w:asciiTheme="majorHAnsi" w:eastAsiaTheme="majorEastAsia" w:hAnsiTheme="majorHAnsi" w:cstheme="majorBidi"/>
          <w:b/>
          <w:bCs/>
          <w:color w:val="4F81BD" w:themeColor="accent1"/>
          <w:sz w:val="28"/>
          <w:szCs w:val="28"/>
          <w:lang w:val="nl-NL"/>
        </w:rPr>
      </w:pPr>
      <w:r w:rsidRPr="001A2EFE">
        <w:rPr>
          <w:rStyle w:val="VerbatimChar"/>
          <w:lang w:val="nl-NL"/>
        </w:rPr>
        <w:t xml:space="preserve">[] Kleuren van </w:t>
      </w:r>
      <w:r w:rsidR="00FD724A">
        <w:rPr>
          <w:rStyle w:val="VerbatimChar"/>
          <w:lang w:val="nl-NL"/>
        </w:rPr>
        <w:t>Figuur</w:t>
      </w:r>
      <w:r w:rsidRPr="001A2EFE">
        <w:rPr>
          <w:rStyle w:val="VerbatimChar"/>
          <w:lang w:val="nl-NL"/>
        </w:rPr>
        <w:t xml:space="preserve"> 1</w:t>
      </w:r>
      <w:r w:rsidRPr="001A2EFE">
        <w:rPr>
          <w:lang w:val="nl-NL"/>
        </w:rPr>
        <w:br/>
      </w:r>
      <w:r w:rsidRPr="001A2EFE">
        <w:rPr>
          <w:rStyle w:val="VerbatimChar"/>
          <w:lang w:val="nl-NL"/>
        </w:rPr>
        <w:t xml:space="preserve">[] Kleuren van </w:t>
      </w:r>
      <w:r w:rsidR="00FD724A">
        <w:rPr>
          <w:rStyle w:val="VerbatimChar"/>
          <w:lang w:val="nl-NL"/>
        </w:rPr>
        <w:t>Figuur</w:t>
      </w:r>
      <w:r w:rsidRPr="001A2EFE">
        <w:rPr>
          <w:rStyle w:val="VerbatimChar"/>
          <w:lang w:val="nl-NL"/>
        </w:rPr>
        <w:t xml:space="preserve"> 2</w:t>
      </w:r>
      <w:r w:rsidRPr="001A2EFE">
        <w:rPr>
          <w:lang w:val="nl-NL"/>
        </w:rPr>
        <w:br/>
      </w:r>
      <w:r w:rsidRPr="001A2EFE">
        <w:rPr>
          <w:rStyle w:val="VerbatimChar"/>
          <w:lang w:val="nl-NL"/>
        </w:rPr>
        <w:t>[] Maak</w:t>
      </w:r>
      <w:r w:rsidR="00257513">
        <w:rPr>
          <w:rStyle w:val="VerbatimChar"/>
          <w:lang w:val="nl-NL"/>
        </w:rPr>
        <w:t>t</w:t>
      </w:r>
      <w:r w:rsidRPr="001A2EFE">
        <w:rPr>
          <w:rStyle w:val="VerbatimChar"/>
          <w:lang w:val="nl-NL"/>
        </w:rPr>
        <w:t xml:space="preserve"> niet uit</w:t>
      </w:r>
      <w:bookmarkStart w:id="10" w:name="vraag-3"/>
      <w:r w:rsidR="001A2EFE">
        <w:rPr>
          <w:lang w:val="nl-NL"/>
        </w:rPr>
        <w:br w:type="page"/>
      </w:r>
    </w:p>
    <w:p w:rsidR="008F11B6" w:rsidRPr="001A2EFE" w:rsidRDefault="00C82883">
      <w:pPr>
        <w:pStyle w:val="Kop3"/>
        <w:rPr>
          <w:lang w:val="nl-NL"/>
        </w:rPr>
      </w:pPr>
      <w:r w:rsidRPr="001A2EFE">
        <w:rPr>
          <w:lang w:val="nl-NL"/>
        </w:rPr>
        <w:lastRenderedPageBreak/>
        <w:t>Vraag 3</w:t>
      </w:r>
    </w:p>
    <w:bookmarkEnd w:id="10"/>
    <w:p w:rsidR="008F11B6" w:rsidRDefault="00C82883">
      <w:pPr>
        <w:rPr>
          <w:lang w:val="nl-NL"/>
        </w:rPr>
      </w:pPr>
      <w:r w:rsidRPr="001A2EFE">
        <w:rPr>
          <w:lang w:val="nl-NL"/>
        </w:rPr>
        <w:t>Hieronder zie je een zogenaamde treemap die de omzet per categorie weergeeft. Hoe groter de rechthoek, hoe groter de omzet. Wederom is de gebruikte classificatie fictief en zijn de letters willekeurig gekozen.</w:t>
      </w:r>
      <w:r w:rsidR="00FD724A">
        <w:rPr>
          <w:lang w:val="nl-NL"/>
        </w:rPr>
        <w:t xml:space="preserve"> </w:t>
      </w:r>
      <w:r w:rsidR="00FD724A">
        <w:rPr>
          <w:lang w:val="nl-NL"/>
        </w:rPr>
        <w:t>De categorieën van de vragen zijn gemarkeerd met een  blauw teken.</w:t>
      </w:r>
    </w:p>
    <w:p w:rsidR="00755686" w:rsidRDefault="00755686">
      <w:pPr>
        <w:rPr>
          <w:lang w:val="nl-NL"/>
        </w:rPr>
      </w:pPr>
    </w:p>
    <w:p w:rsidR="00755686" w:rsidRPr="001A2EFE" w:rsidRDefault="00755686">
      <w:pPr>
        <w:rPr>
          <w:lang w:val="nl-NL"/>
        </w:rPr>
      </w:pPr>
    </w:p>
    <w:p w:rsidR="008F11B6" w:rsidRDefault="00C82883">
      <w:r>
        <w:rPr>
          <w:noProof/>
          <w:lang w:val="en-GB" w:eastAsia="en-GB"/>
        </w:rPr>
        <w:drawing>
          <wp:inline distT="0" distB="0" distL="0" distR="0">
            <wp:extent cx="5499100" cy="5499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treemap1.png"/>
                    <pic:cNvPicPr>
                      <a:picLocks noChangeAspect="1" noChangeArrowheads="1"/>
                    </pic:cNvPicPr>
                  </pic:nvPicPr>
                  <pic:blipFill>
                    <a:blip r:embed="rId15"/>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1</w:t>
      </w:r>
    </w:p>
    <w:p w:rsidR="001A2EFE" w:rsidRDefault="001A2EFE">
      <w:pPr>
        <w:spacing w:before="0" w:after="200"/>
        <w:rPr>
          <w:rFonts w:asciiTheme="majorHAnsi" w:eastAsiaTheme="majorEastAsia" w:hAnsiTheme="majorHAnsi" w:cstheme="majorBidi"/>
          <w:b/>
          <w:bCs/>
          <w:color w:val="4F81BD" w:themeColor="accent1"/>
          <w:lang w:val="nl-NL"/>
        </w:rPr>
      </w:pPr>
      <w:bookmarkStart w:id="11" w:name="a-1"/>
      <w:r>
        <w:rPr>
          <w:lang w:val="nl-NL"/>
        </w:rPr>
        <w:br w:type="page"/>
      </w:r>
    </w:p>
    <w:p w:rsidR="008F11B6" w:rsidRPr="001A2EFE" w:rsidRDefault="00C82883">
      <w:pPr>
        <w:pStyle w:val="Kop4"/>
        <w:rPr>
          <w:lang w:val="nl-NL"/>
        </w:rPr>
      </w:pPr>
      <w:r w:rsidRPr="001A2EFE">
        <w:rPr>
          <w:lang w:val="nl-NL"/>
        </w:rPr>
        <w:lastRenderedPageBreak/>
        <w:t>3a)</w:t>
      </w:r>
    </w:p>
    <w:bookmarkEnd w:id="11"/>
    <w:p w:rsidR="00FD724A" w:rsidRDefault="00FD724A" w:rsidP="00FD724A">
      <w:pPr>
        <w:rPr>
          <w:lang w:val="nl-NL"/>
        </w:rPr>
      </w:pPr>
      <w:r>
        <w:rPr>
          <w:lang w:val="nl-NL"/>
        </w:rPr>
        <w:t xml:space="preserve">Welke code(s) lijken volgens jou het meest op </w:t>
      </w:r>
      <w:r>
        <w:rPr>
          <w:lang w:val="nl-NL"/>
        </w:rPr>
        <w:t>HZ</w:t>
      </w:r>
      <w:r>
        <w:rPr>
          <w:lang w:val="nl-NL"/>
        </w:rPr>
        <w:t>?</w:t>
      </w:r>
    </w:p>
    <w:p w:rsidR="008F11B6" w:rsidRPr="001A2EFE" w:rsidRDefault="00C82883">
      <w:pPr>
        <w:pStyle w:val="SourceCode"/>
        <w:rPr>
          <w:lang w:val="nl-NL"/>
        </w:rPr>
      </w:pPr>
      <w:bookmarkStart w:id="12" w:name="_GoBack"/>
      <w:bookmarkEnd w:id="12"/>
      <w:r w:rsidRPr="001A2EFE">
        <w:rPr>
          <w:rStyle w:val="VerbatimChar"/>
          <w:lang w:val="nl-NL"/>
        </w:rPr>
        <w:t xml:space="preserve">[] AF </w:t>
      </w:r>
      <w:r w:rsidRPr="001A2EFE">
        <w:rPr>
          <w:lang w:val="nl-NL"/>
        </w:rPr>
        <w:br/>
      </w:r>
      <w:r w:rsidRPr="001A2EFE">
        <w:rPr>
          <w:rStyle w:val="VerbatimChar"/>
          <w:lang w:val="nl-NL"/>
        </w:rPr>
        <w:t xml:space="preserve">[] SD </w:t>
      </w:r>
      <w:r w:rsidRPr="001A2EFE">
        <w:rPr>
          <w:lang w:val="nl-NL"/>
        </w:rPr>
        <w:br/>
      </w:r>
      <w:r w:rsidRPr="001A2EFE">
        <w:rPr>
          <w:rStyle w:val="VerbatimChar"/>
          <w:lang w:val="nl-NL"/>
        </w:rPr>
        <w:t xml:space="preserve">[] KL </w:t>
      </w:r>
      <w:r w:rsidRPr="001A2EFE">
        <w:rPr>
          <w:lang w:val="nl-NL"/>
        </w:rPr>
        <w:br/>
      </w:r>
      <w:r w:rsidRPr="001A2EFE">
        <w:rPr>
          <w:rStyle w:val="VerbatimChar"/>
          <w:lang w:val="nl-NL"/>
        </w:rPr>
        <w:t xml:space="preserve">[] SX </w:t>
      </w:r>
    </w:p>
    <w:p w:rsidR="001A2EFE" w:rsidRDefault="001A2EFE">
      <w:pPr>
        <w:pStyle w:val="Kop4"/>
        <w:rPr>
          <w:lang w:val="nl-NL"/>
        </w:rPr>
      </w:pPr>
      <w:bookmarkStart w:id="13" w:name="b-1"/>
    </w:p>
    <w:p w:rsidR="008F11B6" w:rsidRPr="001A2EFE" w:rsidRDefault="00C82883">
      <w:pPr>
        <w:pStyle w:val="Kop4"/>
        <w:rPr>
          <w:lang w:val="nl-NL"/>
        </w:rPr>
      </w:pPr>
      <w:r w:rsidRPr="001A2EFE">
        <w:rPr>
          <w:lang w:val="nl-NL"/>
        </w:rPr>
        <w:t>3b)</w:t>
      </w:r>
    </w:p>
    <w:bookmarkEnd w:id="13"/>
    <w:p w:rsidR="008F11B6" w:rsidRPr="001A2EFE" w:rsidRDefault="00C82883">
      <w:pPr>
        <w:rPr>
          <w:lang w:val="nl-NL"/>
        </w:rPr>
      </w:pPr>
      <w:r w:rsidRPr="001A2EFE">
        <w:rPr>
          <w:lang w:val="nl-NL"/>
        </w:rPr>
        <w:t xml:space="preserve">Hoeveel subcategorieën bevat Hoofdcategorie </w:t>
      </w:r>
      <w:r w:rsidR="008B7792">
        <w:rPr>
          <w:lang w:val="nl-NL"/>
        </w:rPr>
        <w:t>S</w:t>
      </w:r>
      <w:r w:rsidRPr="001A2EFE">
        <w:rPr>
          <w:lang w:val="nl-NL"/>
        </w:rPr>
        <w:t>A?</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14" w:name="c-1"/>
    </w:p>
    <w:p w:rsidR="008F11B6" w:rsidRPr="001A2EFE" w:rsidRDefault="00C82883">
      <w:pPr>
        <w:pStyle w:val="Kop4"/>
        <w:rPr>
          <w:lang w:val="nl-NL"/>
        </w:rPr>
      </w:pPr>
      <w:r w:rsidRPr="001A2EFE">
        <w:rPr>
          <w:lang w:val="nl-NL"/>
        </w:rPr>
        <w:t>3c)</w:t>
      </w:r>
    </w:p>
    <w:bookmarkEnd w:id="1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1 hebben mij geholpen met het beantwoorden van bovenstaande vragen 3a en 3b."</w:t>
      </w:r>
    </w:p>
    <w:p w:rsidR="008F11B6" w:rsidRDefault="00C82883">
      <w:pPr>
        <w:pStyle w:val="Compact"/>
        <w:numPr>
          <w:ilvl w:val="0"/>
          <w:numId w:val="4"/>
        </w:numPr>
      </w:pPr>
      <w:r>
        <w:t>Helemaal mee oneens</w:t>
      </w:r>
    </w:p>
    <w:p w:rsidR="008F11B6" w:rsidRDefault="00C82883">
      <w:pPr>
        <w:pStyle w:val="Compact"/>
        <w:numPr>
          <w:ilvl w:val="0"/>
          <w:numId w:val="4"/>
        </w:numPr>
      </w:pPr>
      <w:r>
        <w:t>Mee oneens</w:t>
      </w:r>
    </w:p>
    <w:p w:rsidR="008F11B6" w:rsidRDefault="00C82883">
      <w:pPr>
        <w:pStyle w:val="Compact"/>
        <w:numPr>
          <w:ilvl w:val="0"/>
          <w:numId w:val="4"/>
        </w:numPr>
      </w:pPr>
      <w:r>
        <w:t>Neutraal</w:t>
      </w:r>
    </w:p>
    <w:p w:rsidR="008F11B6" w:rsidRDefault="00C82883">
      <w:pPr>
        <w:pStyle w:val="Compact"/>
        <w:numPr>
          <w:ilvl w:val="0"/>
          <w:numId w:val="4"/>
        </w:numPr>
      </w:pPr>
      <w:r>
        <w:t>Mee eens</w:t>
      </w:r>
    </w:p>
    <w:p w:rsidR="008F11B6" w:rsidRDefault="00C82883">
      <w:pPr>
        <w:pStyle w:val="Compact"/>
        <w:numPr>
          <w:ilvl w:val="0"/>
          <w:numId w:val="4"/>
        </w:numPr>
      </w:pPr>
      <w:r>
        <w:t>Helemaal mee eens</w:t>
      </w:r>
    </w:p>
    <w:p w:rsidR="008F11B6" w:rsidRDefault="00C82883">
      <w:pPr>
        <w:pStyle w:val="SourceCode"/>
      </w:pPr>
      <w:r>
        <w:rPr>
          <w:rStyle w:val="VerbatimChar"/>
        </w:rPr>
        <w:t xml:space="preserve">Antwoord: </w:t>
      </w:r>
    </w:p>
    <w:p w:rsidR="001A2EFE" w:rsidRDefault="001A2EFE">
      <w:pPr>
        <w:spacing w:before="0" w:after="200"/>
        <w:rPr>
          <w:lang w:val="nl-NL"/>
        </w:rPr>
      </w:pPr>
      <w:r>
        <w:rPr>
          <w:lang w:val="nl-NL"/>
        </w:rPr>
        <w:br w:type="page"/>
      </w:r>
    </w:p>
    <w:p w:rsidR="008F11B6" w:rsidRDefault="00C82883">
      <w:pPr>
        <w:rPr>
          <w:lang w:val="nl-NL"/>
        </w:rPr>
      </w:pPr>
      <w:r w:rsidRPr="001A2EFE">
        <w:rPr>
          <w:lang w:val="nl-NL"/>
        </w:rPr>
        <w:lastRenderedPageBreak/>
        <w:t>De volgende vragen (3d t/m 3f) hebben betrekking op de tweede treemap.</w:t>
      </w:r>
    </w:p>
    <w:p w:rsidR="00755686" w:rsidRPr="001A2EFE" w:rsidRDefault="00755686">
      <w:pPr>
        <w:rPr>
          <w:lang w:val="nl-NL"/>
        </w:rPr>
      </w:pPr>
    </w:p>
    <w:p w:rsidR="008F11B6" w:rsidRDefault="00C82883">
      <w:r>
        <w:rPr>
          <w:noProof/>
          <w:lang w:val="en-GB" w:eastAsia="en-GB"/>
        </w:rPr>
        <w:drawing>
          <wp:inline distT="0" distB="0" distL="0" distR="0">
            <wp:extent cx="5499100" cy="5499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treemap2.png"/>
                    <pic:cNvPicPr>
                      <a:picLocks noChangeAspect="1" noChangeArrowheads="1"/>
                    </pic:cNvPicPr>
                  </pic:nvPicPr>
                  <pic:blipFill>
                    <a:blip r:embed="rId16"/>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Treemap 2</w:t>
      </w:r>
    </w:p>
    <w:p w:rsidR="001A2EFE" w:rsidRDefault="001A2EFE">
      <w:pPr>
        <w:pStyle w:val="Kop4"/>
        <w:rPr>
          <w:lang w:val="nl-NL"/>
        </w:rPr>
      </w:pPr>
      <w:bookmarkStart w:id="15" w:name="d-1"/>
    </w:p>
    <w:p w:rsidR="008F11B6" w:rsidRPr="001A2EFE" w:rsidRDefault="00C82883">
      <w:pPr>
        <w:pStyle w:val="Kop4"/>
        <w:rPr>
          <w:lang w:val="nl-NL"/>
        </w:rPr>
      </w:pPr>
      <w:r w:rsidRPr="001A2EFE">
        <w:rPr>
          <w:lang w:val="nl-NL"/>
        </w:rPr>
        <w:t>3d)</w:t>
      </w:r>
    </w:p>
    <w:bookmarkEnd w:id="15"/>
    <w:p w:rsidR="00FD724A" w:rsidRDefault="00FD724A" w:rsidP="00FD724A">
      <w:pPr>
        <w:rPr>
          <w:lang w:val="nl-NL"/>
        </w:rPr>
      </w:pPr>
      <w:r>
        <w:rPr>
          <w:lang w:val="nl-NL"/>
        </w:rPr>
        <w:t>Welke code(s) lijken volgens jou het meest op JM?</w:t>
      </w:r>
    </w:p>
    <w:p w:rsidR="008F11B6" w:rsidRPr="001A2EFE" w:rsidRDefault="00C82883">
      <w:pPr>
        <w:pStyle w:val="SourceCode"/>
        <w:rPr>
          <w:lang w:val="nl-NL"/>
        </w:rPr>
      </w:pPr>
      <w:r w:rsidRPr="001A2EFE">
        <w:rPr>
          <w:rStyle w:val="VerbatimChar"/>
          <w:lang w:val="nl-NL"/>
        </w:rPr>
        <w:t xml:space="preserve">[] HD </w:t>
      </w:r>
      <w:r w:rsidRPr="001A2EFE">
        <w:rPr>
          <w:lang w:val="nl-NL"/>
        </w:rPr>
        <w:br/>
      </w:r>
      <w:r w:rsidRPr="001A2EFE">
        <w:rPr>
          <w:rStyle w:val="VerbatimChar"/>
          <w:lang w:val="nl-NL"/>
        </w:rPr>
        <w:t xml:space="preserve">[] EP </w:t>
      </w:r>
      <w:r w:rsidRPr="001A2EFE">
        <w:rPr>
          <w:lang w:val="nl-NL"/>
        </w:rPr>
        <w:br/>
      </w:r>
      <w:r w:rsidRPr="001A2EFE">
        <w:rPr>
          <w:rStyle w:val="VerbatimChar"/>
          <w:lang w:val="nl-NL"/>
        </w:rPr>
        <w:t xml:space="preserve">[] EN </w:t>
      </w:r>
      <w:r w:rsidRPr="001A2EFE">
        <w:rPr>
          <w:lang w:val="nl-NL"/>
        </w:rPr>
        <w:br/>
      </w:r>
      <w:r w:rsidRPr="001A2EFE">
        <w:rPr>
          <w:rStyle w:val="VerbatimChar"/>
          <w:lang w:val="nl-NL"/>
        </w:rPr>
        <w:t xml:space="preserve">[] PQ </w:t>
      </w:r>
    </w:p>
    <w:p w:rsidR="008F11B6" w:rsidRPr="001A2EFE" w:rsidRDefault="00C82883">
      <w:pPr>
        <w:pStyle w:val="Kop4"/>
        <w:rPr>
          <w:lang w:val="nl-NL"/>
        </w:rPr>
      </w:pPr>
      <w:bookmarkStart w:id="16" w:name="e-1"/>
      <w:r w:rsidRPr="001A2EFE">
        <w:rPr>
          <w:lang w:val="nl-NL"/>
        </w:rPr>
        <w:lastRenderedPageBreak/>
        <w:t>3e)</w:t>
      </w:r>
    </w:p>
    <w:bookmarkEnd w:id="16"/>
    <w:p w:rsidR="008F11B6" w:rsidRPr="001A2EFE" w:rsidRDefault="00C82883">
      <w:pPr>
        <w:rPr>
          <w:lang w:val="nl-NL"/>
        </w:rPr>
      </w:pPr>
      <w:r w:rsidRPr="001A2EFE">
        <w:rPr>
          <w:lang w:val="nl-NL"/>
        </w:rPr>
        <w:t xml:space="preserve">Hoeveel subcategorieën bevat Hoofdcategorie </w:t>
      </w:r>
      <w:r w:rsidR="008B7792">
        <w:rPr>
          <w:lang w:val="nl-NL"/>
        </w:rPr>
        <w:t>AJ</w:t>
      </w:r>
      <w:r w:rsidRPr="001A2EFE">
        <w:rPr>
          <w:lang w:val="nl-NL"/>
        </w:rPr>
        <w:t>?</w:t>
      </w:r>
    </w:p>
    <w:p w:rsidR="008F11B6" w:rsidRPr="001A2EFE" w:rsidRDefault="00C82883">
      <w:pPr>
        <w:pStyle w:val="SourceCode"/>
        <w:rPr>
          <w:lang w:val="nl-NL"/>
        </w:rPr>
      </w:pPr>
      <w:r w:rsidRPr="001A2EFE">
        <w:rPr>
          <w:rStyle w:val="VerbatimChar"/>
          <w:lang w:val="nl-NL"/>
        </w:rPr>
        <w:t xml:space="preserve">Antwoord: </w:t>
      </w:r>
    </w:p>
    <w:p w:rsidR="001A2EFE" w:rsidRDefault="001A2EFE">
      <w:pPr>
        <w:pStyle w:val="Kop4"/>
        <w:rPr>
          <w:lang w:val="nl-NL"/>
        </w:rPr>
      </w:pPr>
      <w:bookmarkStart w:id="17" w:name="f-1"/>
    </w:p>
    <w:p w:rsidR="008F11B6" w:rsidRPr="001A2EFE" w:rsidRDefault="00C82883">
      <w:pPr>
        <w:pStyle w:val="Kop4"/>
        <w:rPr>
          <w:lang w:val="nl-NL"/>
        </w:rPr>
      </w:pPr>
      <w:r w:rsidRPr="001A2EFE">
        <w:rPr>
          <w:lang w:val="nl-NL"/>
        </w:rPr>
        <w:t>3f)</w:t>
      </w:r>
    </w:p>
    <w:bookmarkEnd w:id="17"/>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Treemap 2 hebben mij geholpen met het beantwoorden van bovenstaande vragen 3d en 3e."</w:t>
      </w:r>
    </w:p>
    <w:p w:rsidR="008F11B6" w:rsidRDefault="00C82883">
      <w:pPr>
        <w:pStyle w:val="Compact"/>
        <w:numPr>
          <w:ilvl w:val="0"/>
          <w:numId w:val="5"/>
        </w:numPr>
      </w:pPr>
      <w:r>
        <w:t>Helemaal mee oneens</w:t>
      </w:r>
    </w:p>
    <w:p w:rsidR="008F11B6" w:rsidRDefault="00C82883">
      <w:pPr>
        <w:pStyle w:val="Compact"/>
        <w:numPr>
          <w:ilvl w:val="0"/>
          <w:numId w:val="5"/>
        </w:numPr>
      </w:pPr>
      <w:r>
        <w:t>Mee oneens</w:t>
      </w:r>
    </w:p>
    <w:p w:rsidR="008F11B6" w:rsidRDefault="00C82883">
      <w:pPr>
        <w:pStyle w:val="Compact"/>
        <w:numPr>
          <w:ilvl w:val="0"/>
          <w:numId w:val="5"/>
        </w:numPr>
      </w:pPr>
      <w:r>
        <w:t>Neutraal</w:t>
      </w:r>
    </w:p>
    <w:p w:rsidR="008F11B6" w:rsidRDefault="00C82883">
      <w:pPr>
        <w:pStyle w:val="Compact"/>
        <w:numPr>
          <w:ilvl w:val="0"/>
          <w:numId w:val="5"/>
        </w:numPr>
      </w:pPr>
      <w:r>
        <w:t>Mee eens</w:t>
      </w:r>
    </w:p>
    <w:p w:rsidR="008F11B6" w:rsidRDefault="00C82883">
      <w:pPr>
        <w:pStyle w:val="Compact"/>
        <w:numPr>
          <w:ilvl w:val="0"/>
          <w:numId w:val="5"/>
        </w:numPr>
      </w:pPr>
      <w:r>
        <w:t>Helemaal mee eens</w:t>
      </w:r>
    </w:p>
    <w:p w:rsidR="008F11B6" w:rsidRDefault="00C82883">
      <w:pPr>
        <w:pStyle w:val="SourceCode"/>
      </w:pPr>
      <w:r>
        <w:rPr>
          <w:rStyle w:val="VerbatimChar"/>
        </w:rPr>
        <w:t xml:space="preserve">Antwoord: </w:t>
      </w:r>
    </w:p>
    <w:p w:rsidR="001A2EFE" w:rsidRDefault="001A2EFE">
      <w:pPr>
        <w:pStyle w:val="Kop4"/>
      </w:pPr>
      <w:bookmarkStart w:id="18" w:name="g-1"/>
    </w:p>
    <w:p w:rsidR="008F11B6" w:rsidRDefault="00C82883">
      <w:pPr>
        <w:pStyle w:val="Kop4"/>
      </w:pPr>
      <w:r>
        <w:t>3g)</w:t>
      </w:r>
    </w:p>
    <w:bookmarkEnd w:id="18"/>
    <w:p w:rsidR="008F11B6" w:rsidRPr="001A2EFE" w:rsidRDefault="00C82883">
      <w:pPr>
        <w:rPr>
          <w:lang w:val="nl-NL"/>
        </w:rPr>
      </w:pPr>
      <w:r w:rsidRPr="001A2EFE">
        <w:rPr>
          <w:lang w:val="nl-NL"/>
        </w:rPr>
        <w:t>Welke treemap vind je mooier?</w:t>
      </w:r>
    </w:p>
    <w:p w:rsidR="008F11B6" w:rsidRPr="001A2EFE" w:rsidRDefault="00C82883">
      <w:pPr>
        <w:pStyle w:val="SourceCode"/>
        <w:rPr>
          <w:lang w:val="nl-NL"/>
        </w:rPr>
      </w:pPr>
      <w:r w:rsidRPr="001A2EFE">
        <w:rPr>
          <w:rStyle w:val="VerbatimChar"/>
          <w:lang w:val="nl-NL"/>
        </w:rPr>
        <w:t>[] Treemap 1</w:t>
      </w:r>
      <w:r w:rsidRPr="001A2EFE">
        <w:rPr>
          <w:lang w:val="nl-NL"/>
        </w:rPr>
        <w:br/>
      </w:r>
      <w:r w:rsidRPr="001A2EFE">
        <w:rPr>
          <w:rStyle w:val="VerbatimChar"/>
          <w:lang w:val="nl-NL"/>
        </w:rPr>
        <w:t>[] Treemap 2</w:t>
      </w:r>
      <w:r w:rsidRPr="001A2EFE">
        <w:rPr>
          <w:lang w:val="nl-NL"/>
        </w:rPr>
        <w:br/>
      </w:r>
      <w:r w:rsidRPr="001A2EFE">
        <w:rPr>
          <w:rStyle w:val="VerbatimChar"/>
          <w:lang w:val="nl-NL"/>
        </w:rPr>
        <w:t>[] Maakt niet uit</w:t>
      </w:r>
    </w:p>
    <w:p w:rsidR="001A2EFE" w:rsidRDefault="001A2EFE">
      <w:pPr>
        <w:pStyle w:val="Kop4"/>
        <w:rPr>
          <w:lang w:val="nl-NL"/>
        </w:rPr>
      </w:pPr>
      <w:bookmarkStart w:id="19" w:name="h-1"/>
    </w:p>
    <w:p w:rsidR="008F11B6" w:rsidRPr="001A2EFE" w:rsidRDefault="00C82883">
      <w:pPr>
        <w:pStyle w:val="Kop4"/>
        <w:rPr>
          <w:lang w:val="nl-NL"/>
        </w:rPr>
      </w:pPr>
      <w:r w:rsidRPr="001A2EFE">
        <w:rPr>
          <w:lang w:val="nl-NL"/>
        </w:rPr>
        <w:t>3h)</w:t>
      </w:r>
    </w:p>
    <w:bookmarkEnd w:id="19"/>
    <w:p w:rsidR="008F11B6" w:rsidRPr="001A2EFE" w:rsidRDefault="00C82883">
      <w:pPr>
        <w:rPr>
          <w:lang w:val="nl-NL"/>
        </w:rPr>
      </w:pPr>
      <w:r w:rsidRPr="001A2EFE">
        <w:rPr>
          <w:lang w:val="nl-NL"/>
        </w:rPr>
        <w:t>Welke kleuren vind je geschikter voor analysedoeleinden?</w:t>
      </w:r>
    </w:p>
    <w:p w:rsidR="008F11B6" w:rsidRPr="001A2EFE" w:rsidRDefault="00C82883">
      <w:pPr>
        <w:pStyle w:val="SourceCode"/>
        <w:rPr>
          <w:lang w:val="nl-NL"/>
        </w:rPr>
      </w:pPr>
      <w:r w:rsidRPr="001A2EFE">
        <w:rPr>
          <w:rStyle w:val="VerbatimChar"/>
          <w:lang w:val="nl-NL"/>
        </w:rPr>
        <w:t>[] Kleuren van treemap 1</w:t>
      </w:r>
      <w:r w:rsidRPr="001A2EFE">
        <w:rPr>
          <w:lang w:val="nl-NL"/>
        </w:rPr>
        <w:br/>
      </w:r>
      <w:r w:rsidRPr="001A2EFE">
        <w:rPr>
          <w:rStyle w:val="VerbatimChar"/>
          <w:lang w:val="nl-NL"/>
        </w:rPr>
        <w:t>[] Kleuren van treemap 2</w:t>
      </w:r>
      <w:r w:rsidRPr="001A2EFE">
        <w:rPr>
          <w:lang w:val="nl-NL"/>
        </w:rPr>
        <w:br/>
      </w:r>
      <w:r w:rsidRPr="001A2EFE">
        <w:rPr>
          <w:rStyle w:val="VerbatimChar"/>
          <w:lang w:val="nl-NL"/>
        </w:rPr>
        <w:t>[] Maakt niet uit</w:t>
      </w:r>
    </w:p>
    <w:p w:rsidR="001A2EFE" w:rsidRDefault="001A2EFE">
      <w:pPr>
        <w:spacing w:before="0" w:after="200"/>
        <w:rPr>
          <w:rFonts w:asciiTheme="majorHAnsi" w:eastAsiaTheme="majorEastAsia" w:hAnsiTheme="majorHAnsi" w:cstheme="majorBidi"/>
          <w:b/>
          <w:bCs/>
          <w:color w:val="4F81BD" w:themeColor="accent1"/>
          <w:sz w:val="28"/>
          <w:szCs w:val="28"/>
          <w:lang w:val="nl-NL"/>
        </w:rPr>
      </w:pPr>
      <w:bookmarkStart w:id="20" w:name="vraag-4"/>
      <w:r>
        <w:rPr>
          <w:lang w:val="nl-NL"/>
        </w:rPr>
        <w:br w:type="page"/>
      </w:r>
    </w:p>
    <w:p w:rsidR="008F11B6" w:rsidRPr="001A2EFE" w:rsidRDefault="00C82883">
      <w:pPr>
        <w:pStyle w:val="Kop3"/>
        <w:rPr>
          <w:lang w:val="nl-NL"/>
        </w:rPr>
      </w:pPr>
      <w:r w:rsidRPr="001A2EFE">
        <w:rPr>
          <w:lang w:val="nl-NL"/>
        </w:rPr>
        <w:lastRenderedPageBreak/>
        <w:t>Vraag 4</w:t>
      </w:r>
    </w:p>
    <w:bookmarkEnd w:id="20"/>
    <w:p w:rsidR="008F11B6" w:rsidRPr="001A2EFE" w:rsidRDefault="00C82883">
      <w:pPr>
        <w:rPr>
          <w:lang w:val="nl-NL"/>
        </w:rPr>
      </w:pPr>
      <w:r w:rsidRPr="001A2EFE">
        <w:rPr>
          <w:lang w:val="nl-NL"/>
        </w:rPr>
        <w:t xml:space="preserve">Hieronder zie je een staafdiagram die de omzet per categorie in een classificatie weergeeft. Wederom is de gebruikte classificatie </w:t>
      </w:r>
      <w:r w:rsidRPr="001A2EFE">
        <w:rPr>
          <w:i/>
          <w:lang w:val="nl-NL"/>
        </w:rPr>
        <w:t>fictief</w:t>
      </w:r>
      <w:r w:rsidRPr="001A2EFE">
        <w:rPr>
          <w:lang w:val="nl-NL"/>
        </w:rPr>
        <w:t xml:space="preserve"> en zijn de letters willekeurig gekozen.</w:t>
      </w:r>
    </w:p>
    <w:p w:rsidR="008F11B6" w:rsidRDefault="00C82883">
      <w:r>
        <w:rPr>
          <w:noProof/>
          <w:lang w:val="en-GB" w:eastAsia="en-GB"/>
        </w:rPr>
        <w:drawing>
          <wp:inline distT="0" distB="0" distL="0" distR="0">
            <wp:extent cx="5499100" cy="5499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bar1.png"/>
                    <pic:cNvPicPr>
                      <a:picLocks noChangeAspect="1" noChangeArrowheads="1"/>
                    </pic:cNvPicPr>
                  </pic:nvPicPr>
                  <pic:blipFill>
                    <a:blip r:embed="rId17"/>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1</w:t>
      </w:r>
    </w:p>
    <w:p w:rsidR="008F11B6" w:rsidRPr="001A2EFE" w:rsidRDefault="00C82883">
      <w:pPr>
        <w:pStyle w:val="Kop4"/>
        <w:rPr>
          <w:lang w:val="nl-NL"/>
        </w:rPr>
      </w:pPr>
      <w:bookmarkStart w:id="21" w:name="a-2"/>
      <w:r w:rsidRPr="001A2EFE">
        <w:rPr>
          <w:lang w:val="nl-NL"/>
        </w:rPr>
        <w:t>4a)</w:t>
      </w:r>
    </w:p>
    <w:bookmarkEnd w:id="21"/>
    <w:p w:rsidR="008F11B6" w:rsidRPr="001A2EFE" w:rsidRDefault="00C82883">
      <w:pPr>
        <w:rPr>
          <w:lang w:val="nl-NL"/>
        </w:rPr>
      </w:pPr>
      <w:r w:rsidRPr="001A2EFE">
        <w:rPr>
          <w:lang w:val="nl-NL"/>
        </w:rPr>
        <w:t>Kruis de code(s) aan die het meest verwant zijn met OS uit onderstaande keuzes:</w:t>
      </w:r>
    </w:p>
    <w:p w:rsidR="008F11B6" w:rsidRPr="001A2EFE" w:rsidRDefault="00C82883">
      <w:pPr>
        <w:pStyle w:val="SourceCode"/>
        <w:rPr>
          <w:lang w:val="nl-NL"/>
        </w:rPr>
      </w:pPr>
      <w:r w:rsidRPr="001A2EFE">
        <w:rPr>
          <w:rStyle w:val="VerbatimChar"/>
          <w:lang w:val="nl-NL"/>
        </w:rPr>
        <w:t xml:space="preserve">[] JF </w:t>
      </w:r>
      <w:r w:rsidRPr="001A2EFE">
        <w:rPr>
          <w:lang w:val="nl-NL"/>
        </w:rPr>
        <w:br/>
      </w:r>
      <w:r w:rsidRPr="001A2EFE">
        <w:rPr>
          <w:rStyle w:val="VerbatimChar"/>
          <w:lang w:val="nl-NL"/>
        </w:rPr>
        <w:t xml:space="preserve">[] RG </w:t>
      </w:r>
      <w:r w:rsidRPr="001A2EFE">
        <w:rPr>
          <w:lang w:val="nl-NL"/>
        </w:rPr>
        <w:br/>
      </w:r>
      <w:r w:rsidRPr="001A2EFE">
        <w:rPr>
          <w:rStyle w:val="VerbatimChar"/>
          <w:lang w:val="nl-NL"/>
        </w:rPr>
        <w:t xml:space="preserve">[] PG </w:t>
      </w:r>
      <w:r w:rsidRPr="001A2EFE">
        <w:rPr>
          <w:lang w:val="nl-NL"/>
        </w:rPr>
        <w:br/>
      </w:r>
      <w:r w:rsidRPr="001A2EFE">
        <w:rPr>
          <w:rStyle w:val="VerbatimChar"/>
          <w:lang w:val="nl-NL"/>
        </w:rPr>
        <w:t xml:space="preserve">[] LH </w:t>
      </w:r>
    </w:p>
    <w:p w:rsidR="008F11B6" w:rsidRPr="001A2EFE" w:rsidRDefault="00C82883">
      <w:pPr>
        <w:pStyle w:val="Kop4"/>
        <w:rPr>
          <w:lang w:val="nl-NL"/>
        </w:rPr>
      </w:pPr>
      <w:bookmarkStart w:id="22" w:name="b-2"/>
      <w:r w:rsidRPr="001A2EFE">
        <w:rPr>
          <w:lang w:val="nl-NL"/>
        </w:rPr>
        <w:lastRenderedPageBreak/>
        <w:t>4b)</w:t>
      </w:r>
    </w:p>
    <w:bookmarkEnd w:id="22"/>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1 hebben mij geholpen met het beantwoorden van vraag 4a"</w:t>
      </w:r>
    </w:p>
    <w:p w:rsidR="008F11B6" w:rsidRDefault="00C82883">
      <w:pPr>
        <w:pStyle w:val="Compact"/>
        <w:numPr>
          <w:ilvl w:val="0"/>
          <w:numId w:val="6"/>
        </w:numPr>
      </w:pPr>
      <w:r>
        <w:t>Helemaal mee oneens</w:t>
      </w:r>
    </w:p>
    <w:p w:rsidR="008F11B6" w:rsidRDefault="00C82883">
      <w:pPr>
        <w:pStyle w:val="Compact"/>
        <w:numPr>
          <w:ilvl w:val="0"/>
          <w:numId w:val="6"/>
        </w:numPr>
      </w:pPr>
      <w:r>
        <w:t>Mee oneens</w:t>
      </w:r>
    </w:p>
    <w:p w:rsidR="008F11B6" w:rsidRDefault="00C82883">
      <w:pPr>
        <w:pStyle w:val="Compact"/>
        <w:numPr>
          <w:ilvl w:val="0"/>
          <w:numId w:val="6"/>
        </w:numPr>
      </w:pPr>
      <w:r>
        <w:t>Neutraal</w:t>
      </w:r>
    </w:p>
    <w:p w:rsidR="008F11B6" w:rsidRDefault="00C82883">
      <w:pPr>
        <w:pStyle w:val="Compact"/>
        <w:numPr>
          <w:ilvl w:val="0"/>
          <w:numId w:val="6"/>
        </w:numPr>
      </w:pPr>
      <w:r>
        <w:t>Mee eens</w:t>
      </w:r>
    </w:p>
    <w:p w:rsidR="008F11B6" w:rsidRDefault="00C82883">
      <w:pPr>
        <w:pStyle w:val="Compact"/>
        <w:numPr>
          <w:ilvl w:val="0"/>
          <w:numId w:val="6"/>
        </w:numPr>
      </w:pPr>
      <w:r>
        <w:t>Helemaal mee eens</w:t>
      </w:r>
    </w:p>
    <w:p w:rsidR="001A2EFE" w:rsidRDefault="00C82883">
      <w:pPr>
        <w:pStyle w:val="SourceCode"/>
        <w:rPr>
          <w:rStyle w:val="VerbatimChar"/>
        </w:rPr>
      </w:pPr>
      <w:r>
        <w:rPr>
          <w:rStyle w:val="VerbatimChar"/>
        </w:rPr>
        <w:t xml:space="preserve">Antwoord: </w:t>
      </w:r>
    </w:p>
    <w:p w:rsidR="001A2EFE" w:rsidRDefault="001A2EFE" w:rsidP="001A2EFE">
      <w:pPr>
        <w:rPr>
          <w:rStyle w:val="VerbatimChar"/>
        </w:rPr>
      </w:pPr>
    </w:p>
    <w:p w:rsidR="00141EFE" w:rsidRDefault="00141EFE">
      <w:pPr>
        <w:spacing w:before="0" w:after="200"/>
        <w:rPr>
          <w:lang w:val="nl-NL"/>
        </w:rPr>
      </w:pPr>
      <w:r>
        <w:rPr>
          <w:lang w:val="nl-NL"/>
        </w:rPr>
        <w:br w:type="page"/>
      </w:r>
    </w:p>
    <w:p w:rsidR="008F11B6" w:rsidRPr="001A2EFE" w:rsidRDefault="001A2EFE">
      <w:pPr>
        <w:pStyle w:val="SourceCode"/>
        <w:rPr>
          <w:lang w:val="nl-NL"/>
        </w:rPr>
      </w:pPr>
      <w:r w:rsidRPr="001A2EFE">
        <w:rPr>
          <w:lang w:val="nl-NL"/>
        </w:rPr>
        <w:lastRenderedPageBreak/>
        <w:t>De volgende vragen (4c en 4d) hebben betrekking op het tweede staafdiagram.</w:t>
      </w:r>
    </w:p>
    <w:p w:rsidR="008F11B6" w:rsidRDefault="00C82883">
      <w:r>
        <w:rPr>
          <w:noProof/>
          <w:lang w:val="en-GB" w:eastAsia="en-GB"/>
        </w:rPr>
        <w:drawing>
          <wp:inline distT="0" distB="0" distL="0" distR="0" wp14:anchorId="0371908D" wp14:editId="36C32932">
            <wp:extent cx="5499100" cy="549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gure/bar2.png"/>
                    <pic:cNvPicPr>
                      <a:picLocks noChangeAspect="1" noChangeArrowheads="1"/>
                    </pic:cNvPicPr>
                  </pic:nvPicPr>
                  <pic:blipFill>
                    <a:blip r:embed="rId18"/>
                    <a:stretch>
                      <a:fillRect/>
                    </a:stretch>
                  </pic:blipFill>
                  <pic:spPr bwMode="auto">
                    <a:xfrm>
                      <a:off x="0" y="0"/>
                      <a:ext cx="5499100" cy="5499100"/>
                    </a:xfrm>
                    <a:prstGeom prst="rect">
                      <a:avLst/>
                    </a:prstGeom>
                    <a:noFill/>
                    <a:ln w="9525">
                      <a:noFill/>
                      <a:headEnd/>
                      <a:tailEnd/>
                    </a:ln>
                  </pic:spPr>
                </pic:pic>
              </a:graphicData>
            </a:graphic>
          </wp:inline>
        </w:drawing>
      </w:r>
    </w:p>
    <w:p w:rsidR="008F11B6" w:rsidRPr="001A2EFE" w:rsidRDefault="00C82883">
      <w:pPr>
        <w:pStyle w:val="ImageCaption"/>
        <w:rPr>
          <w:lang w:val="nl-NL"/>
        </w:rPr>
      </w:pPr>
      <w:r w:rsidRPr="001A2EFE">
        <w:rPr>
          <w:lang w:val="nl-NL"/>
        </w:rPr>
        <w:t>Staafdiagram 2</w:t>
      </w:r>
    </w:p>
    <w:p w:rsidR="001A2EFE" w:rsidRDefault="001A2EFE">
      <w:pPr>
        <w:pStyle w:val="Kop4"/>
        <w:rPr>
          <w:lang w:val="nl-NL"/>
        </w:rPr>
      </w:pPr>
      <w:bookmarkStart w:id="23" w:name="c-2"/>
    </w:p>
    <w:p w:rsidR="008F11B6" w:rsidRPr="001A2EFE" w:rsidRDefault="00C82883">
      <w:pPr>
        <w:pStyle w:val="Kop4"/>
        <w:rPr>
          <w:lang w:val="nl-NL"/>
        </w:rPr>
      </w:pPr>
      <w:r w:rsidRPr="001A2EFE">
        <w:rPr>
          <w:lang w:val="nl-NL"/>
        </w:rPr>
        <w:t>4c)</w:t>
      </w:r>
    </w:p>
    <w:bookmarkEnd w:id="23"/>
    <w:p w:rsidR="008F11B6" w:rsidRPr="001A2EFE" w:rsidRDefault="00C82883">
      <w:pPr>
        <w:rPr>
          <w:lang w:val="nl-NL"/>
        </w:rPr>
      </w:pPr>
      <w:r w:rsidRPr="001A2EFE">
        <w:rPr>
          <w:lang w:val="nl-NL"/>
        </w:rPr>
        <w:t>Selecteer de code(s) die het meest verwant zijn met MX uit onderstaande keuzes:</w:t>
      </w:r>
    </w:p>
    <w:p w:rsidR="008F11B6" w:rsidRPr="001A2EFE" w:rsidRDefault="00C82883">
      <w:pPr>
        <w:pStyle w:val="SourceCode"/>
        <w:rPr>
          <w:lang w:val="nl-NL"/>
        </w:rPr>
      </w:pPr>
      <w:r w:rsidRPr="001A2EFE">
        <w:rPr>
          <w:rStyle w:val="VerbatimChar"/>
          <w:lang w:val="nl-NL"/>
        </w:rPr>
        <w:t xml:space="preserve">[] DR </w:t>
      </w:r>
      <w:r w:rsidRPr="001A2EFE">
        <w:rPr>
          <w:lang w:val="nl-NL"/>
        </w:rPr>
        <w:br/>
      </w:r>
      <w:r w:rsidRPr="001A2EFE">
        <w:rPr>
          <w:rStyle w:val="VerbatimChar"/>
          <w:lang w:val="nl-NL"/>
        </w:rPr>
        <w:t xml:space="preserve">[] CG </w:t>
      </w:r>
      <w:r w:rsidRPr="001A2EFE">
        <w:rPr>
          <w:lang w:val="nl-NL"/>
        </w:rPr>
        <w:br/>
      </w:r>
      <w:r w:rsidRPr="001A2EFE">
        <w:rPr>
          <w:rStyle w:val="VerbatimChar"/>
          <w:lang w:val="nl-NL"/>
        </w:rPr>
        <w:t xml:space="preserve">[] IV </w:t>
      </w:r>
      <w:r w:rsidRPr="001A2EFE">
        <w:rPr>
          <w:lang w:val="nl-NL"/>
        </w:rPr>
        <w:br/>
      </w:r>
      <w:r w:rsidRPr="001A2EFE">
        <w:rPr>
          <w:rStyle w:val="VerbatimChar"/>
          <w:lang w:val="nl-NL"/>
        </w:rPr>
        <w:t xml:space="preserve">[] QT </w:t>
      </w:r>
    </w:p>
    <w:p w:rsidR="008F11B6" w:rsidRPr="001A2EFE" w:rsidRDefault="00C82883">
      <w:pPr>
        <w:pStyle w:val="Kop4"/>
        <w:rPr>
          <w:lang w:val="nl-NL"/>
        </w:rPr>
      </w:pPr>
      <w:bookmarkStart w:id="24" w:name="d-2"/>
      <w:r w:rsidRPr="001A2EFE">
        <w:rPr>
          <w:lang w:val="nl-NL"/>
        </w:rPr>
        <w:lastRenderedPageBreak/>
        <w:t>4d)</w:t>
      </w:r>
    </w:p>
    <w:bookmarkEnd w:id="24"/>
    <w:p w:rsidR="008F11B6" w:rsidRPr="001A2EFE" w:rsidRDefault="00C82883">
      <w:pPr>
        <w:rPr>
          <w:lang w:val="nl-NL"/>
        </w:rPr>
      </w:pPr>
      <w:r w:rsidRPr="001A2EFE">
        <w:rPr>
          <w:lang w:val="nl-NL"/>
        </w:rPr>
        <w:t>Wat vind je van de volgende stelling?</w:t>
      </w:r>
    </w:p>
    <w:p w:rsidR="008F11B6" w:rsidRPr="001A2EFE" w:rsidRDefault="00C82883">
      <w:pPr>
        <w:rPr>
          <w:lang w:val="nl-NL"/>
        </w:rPr>
      </w:pPr>
      <w:r w:rsidRPr="001A2EFE">
        <w:rPr>
          <w:i/>
          <w:lang w:val="nl-NL"/>
        </w:rPr>
        <w:t>"De kleuren in staafdiagram 2 hebben mij geholpen met het beantwoorden van vraag 4c."</w:t>
      </w:r>
    </w:p>
    <w:p w:rsidR="008F11B6" w:rsidRDefault="00C82883">
      <w:pPr>
        <w:pStyle w:val="Compact"/>
        <w:numPr>
          <w:ilvl w:val="0"/>
          <w:numId w:val="7"/>
        </w:numPr>
      </w:pPr>
      <w:r>
        <w:t>Helemaal mee oneens</w:t>
      </w:r>
    </w:p>
    <w:p w:rsidR="008F11B6" w:rsidRDefault="00C82883">
      <w:pPr>
        <w:pStyle w:val="Compact"/>
        <w:numPr>
          <w:ilvl w:val="0"/>
          <w:numId w:val="7"/>
        </w:numPr>
      </w:pPr>
      <w:r>
        <w:t>Mee oneens</w:t>
      </w:r>
    </w:p>
    <w:p w:rsidR="008F11B6" w:rsidRDefault="00C82883">
      <w:pPr>
        <w:pStyle w:val="Compact"/>
        <w:numPr>
          <w:ilvl w:val="0"/>
          <w:numId w:val="7"/>
        </w:numPr>
      </w:pPr>
      <w:r>
        <w:t>Neutraal</w:t>
      </w:r>
    </w:p>
    <w:p w:rsidR="008F11B6" w:rsidRDefault="00C82883">
      <w:pPr>
        <w:pStyle w:val="Compact"/>
        <w:numPr>
          <w:ilvl w:val="0"/>
          <w:numId w:val="7"/>
        </w:numPr>
      </w:pPr>
      <w:r>
        <w:t>Mee eens</w:t>
      </w:r>
    </w:p>
    <w:p w:rsidR="008F11B6" w:rsidRDefault="00C82883">
      <w:pPr>
        <w:pStyle w:val="Compact"/>
        <w:numPr>
          <w:ilvl w:val="0"/>
          <w:numId w:val="7"/>
        </w:numPr>
      </w:pPr>
      <w:r>
        <w:t>Helemaal mee eens</w:t>
      </w:r>
    </w:p>
    <w:p w:rsidR="008F11B6" w:rsidRDefault="00C82883">
      <w:pPr>
        <w:pStyle w:val="SourceCode"/>
      </w:pPr>
      <w:r>
        <w:rPr>
          <w:rStyle w:val="VerbatimChar"/>
        </w:rPr>
        <w:t xml:space="preserve">Antwoord: </w:t>
      </w:r>
    </w:p>
    <w:p w:rsidR="001A2EFE" w:rsidRDefault="001A2EFE">
      <w:pPr>
        <w:pStyle w:val="Kop4"/>
      </w:pPr>
      <w:bookmarkStart w:id="25" w:name="e-2"/>
    </w:p>
    <w:p w:rsidR="008F11B6" w:rsidRDefault="00C82883">
      <w:pPr>
        <w:pStyle w:val="Kop4"/>
      </w:pPr>
      <w:r>
        <w:t>4e)</w:t>
      </w:r>
    </w:p>
    <w:bookmarkEnd w:id="25"/>
    <w:p w:rsidR="008F11B6" w:rsidRPr="001A2EFE" w:rsidRDefault="00C82883">
      <w:pPr>
        <w:rPr>
          <w:lang w:val="nl-NL"/>
        </w:rPr>
      </w:pPr>
      <w:r w:rsidRPr="001A2EFE">
        <w:rPr>
          <w:lang w:val="nl-NL"/>
        </w:rPr>
        <w:t>Welke staafdiagram vind je mooier?</w:t>
      </w:r>
    </w:p>
    <w:p w:rsidR="008F11B6" w:rsidRPr="001A2EFE" w:rsidRDefault="00C82883">
      <w:pPr>
        <w:pStyle w:val="SourceCode"/>
        <w:rPr>
          <w:lang w:val="nl-NL"/>
        </w:rPr>
      </w:pPr>
      <w:r w:rsidRPr="001A2EFE">
        <w:rPr>
          <w:rStyle w:val="VerbatimChar"/>
          <w:lang w:val="nl-NL"/>
        </w:rPr>
        <w:t>[] Staafdiagram 1</w:t>
      </w:r>
      <w:r w:rsidRPr="001A2EFE">
        <w:rPr>
          <w:lang w:val="nl-NL"/>
        </w:rPr>
        <w:br/>
      </w:r>
      <w:r w:rsidRPr="001A2EFE">
        <w:rPr>
          <w:rStyle w:val="VerbatimChar"/>
          <w:lang w:val="nl-NL"/>
        </w:rPr>
        <w:t>[] Staafdiagram 2</w:t>
      </w:r>
      <w:r w:rsidRPr="001A2EFE">
        <w:rPr>
          <w:lang w:val="nl-NL"/>
        </w:rPr>
        <w:br/>
      </w:r>
      <w:r w:rsidRPr="001A2EFE">
        <w:rPr>
          <w:rStyle w:val="VerbatimChar"/>
          <w:lang w:val="nl-NL"/>
        </w:rPr>
        <w:t>[] Maakt niet uit</w:t>
      </w:r>
    </w:p>
    <w:p w:rsidR="001A2EFE" w:rsidRDefault="001A2EFE">
      <w:pPr>
        <w:pStyle w:val="Kop4"/>
        <w:rPr>
          <w:lang w:val="nl-NL"/>
        </w:rPr>
      </w:pPr>
      <w:bookmarkStart w:id="26" w:name="f-2"/>
    </w:p>
    <w:p w:rsidR="008F11B6" w:rsidRPr="001A2EFE" w:rsidRDefault="00C82883">
      <w:pPr>
        <w:pStyle w:val="Kop4"/>
        <w:rPr>
          <w:lang w:val="nl-NL"/>
        </w:rPr>
      </w:pPr>
      <w:r w:rsidRPr="001A2EFE">
        <w:rPr>
          <w:lang w:val="nl-NL"/>
        </w:rPr>
        <w:t>4f)</w:t>
      </w:r>
    </w:p>
    <w:bookmarkEnd w:id="26"/>
    <w:p w:rsidR="008F11B6" w:rsidRPr="001A2EFE" w:rsidRDefault="00C82883">
      <w:pPr>
        <w:rPr>
          <w:lang w:val="nl-NL"/>
        </w:rPr>
      </w:pPr>
      <w:r w:rsidRPr="001A2EFE">
        <w:rPr>
          <w:lang w:val="nl-NL"/>
        </w:rPr>
        <w:t>Welke kleuren vind je geschikter voor analysedoeleinden?</w:t>
      </w:r>
    </w:p>
    <w:p w:rsidR="008F11B6" w:rsidRPr="001A2EFE" w:rsidRDefault="00C82883">
      <w:pPr>
        <w:pStyle w:val="SourceCode"/>
        <w:rPr>
          <w:lang w:val="nl-NL"/>
        </w:rPr>
      </w:pPr>
      <w:r w:rsidRPr="001A2EFE">
        <w:rPr>
          <w:rStyle w:val="VerbatimChar"/>
          <w:lang w:val="nl-NL"/>
        </w:rPr>
        <w:t>[] Kleuren van staafdiagram 1</w:t>
      </w:r>
      <w:r w:rsidRPr="001A2EFE">
        <w:rPr>
          <w:lang w:val="nl-NL"/>
        </w:rPr>
        <w:br/>
      </w:r>
      <w:r w:rsidRPr="001A2EFE">
        <w:rPr>
          <w:rStyle w:val="VerbatimChar"/>
          <w:lang w:val="nl-NL"/>
        </w:rPr>
        <w:t>[] Kleuren van staafdiagram 2</w:t>
      </w:r>
      <w:r w:rsidRPr="001A2EFE">
        <w:rPr>
          <w:lang w:val="nl-NL"/>
        </w:rPr>
        <w:br/>
      </w:r>
      <w:r w:rsidRPr="001A2EFE">
        <w:rPr>
          <w:rStyle w:val="VerbatimChar"/>
          <w:lang w:val="nl-NL"/>
        </w:rPr>
        <w:t>[] Maakt niet uit</w:t>
      </w:r>
    </w:p>
    <w:p w:rsidR="001A2EFE" w:rsidRDefault="001A2EFE">
      <w:pPr>
        <w:pStyle w:val="Kop3"/>
        <w:rPr>
          <w:lang w:val="nl-NL"/>
        </w:rPr>
      </w:pPr>
      <w:bookmarkStart w:id="27" w:name="einde"/>
    </w:p>
    <w:p w:rsidR="001A2EFE" w:rsidRDefault="001A2EFE">
      <w:pPr>
        <w:pStyle w:val="Kop3"/>
        <w:rPr>
          <w:lang w:val="nl-NL"/>
        </w:rPr>
      </w:pPr>
    </w:p>
    <w:p w:rsidR="001A2EFE" w:rsidRDefault="001A2EFE">
      <w:pPr>
        <w:pStyle w:val="Kop3"/>
        <w:rPr>
          <w:lang w:val="nl-NL"/>
        </w:rPr>
      </w:pPr>
    </w:p>
    <w:p w:rsidR="008F11B6" w:rsidRPr="001A2EFE" w:rsidRDefault="00C82883">
      <w:pPr>
        <w:pStyle w:val="Kop3"/>
        <w:rPr>
          <w:lang w:val="nl-NL"/>
        </w:rPr>
      </w:pPr>
      <w:r w:rsidRPr="001A2EFE">
        <w:rPr>
          <w:lang w:val="nl-NL"/>
        </w:rPr>
        <w:t>Einde</w:t>
      </w:r>
    </w:p>
    <w:bookmarkEnd w:id="27"/>
    <w:p w:rsidR="008F11B6" w:rsidRPr="001A2EFE" w:rsidRDefault="00C82883">
      <w:pPr>
        <w:rPr>
          <w:lang w:val="nl-NL"/>
        </w:rPr>
      </w:pPr>
      <w:r w:rsidRPr="001A2EFE">
        <w:rPr>
          <w:lang w:val="nl-NL"/>
        </w:rPr>
        <w:t xml:space="preserve">Dit waren de vragen. Het ingevulde document kan worden per e-mail gestuurd naar </w:t>
      </w:r>
      <w:hyperlink r:id="rId19" w:history="1">
        <w:r w:rsidR="00EF6133" w:rsidRPr="00EF6133">
          <w:rPr>
            <w:rStyle w:val="Hyperlink"/>
            <w:lang w:val="nl-NL"/>
          </w:rPr>
          <w:t>m.tennekes@cbs.nl</w:t>
        </w:r>
      </w:hyperlink>
      <w:r w:rsidR="00EF6133">
        <w:rPr>
          <w:lang w:val="nl-NL"/>
        </w:rPr>
        <w:t xml:space="preserve"> </w:t>
      </w:r>
      <w:r w:rsidRPr="001A2EFE">
        <w:rPr>
          <w:lang w:val="nl-NL"/>
        </w:rPr>
        <w:t>of per post naar Martijn Tennekes, kamer 2A42 (Heerlen).</w:t>
      </w:r>
    </w:p>
    <w:p w:rsidR="008F11B6" w:rsidRDefault="00C82883">
      <w:pPr>
        <w:rPr>
          <w:lang w:val="nl-NL"/>
        </w:rPr>
      </w:pPr>
      <w:r w:rsidRPr="001A2EFE">
        <w:rPr>
          <w:lang w:val="nl-NL"/>
        </w:rPr>
        <w:t>Eventuele opmerkingen:</w:t>
      </w:r>
    </w:p>
    <w:p w:rsidR="007A518F" w:rsidRPr="001A2EFE" w:rsidRDefault="007A518F">
      <w:pPr>
        <w:rPr>
          <w:lang w:val="nl-NL"/>
        </w:rPr>
      </w:pPr>
    </w:p>
    <w:p w:rsidR="008F11B6" w:rsidRPr="001A2EFE" w:rsidRDefault="00C82883">
      <w:pPr>
        <w:rPr>
          <w:lang w:val="nl-NL"/>
        </w:rPr>
      </w:pPr>
      <w:r w:rsidRPr="001A2EFE">
        <w:rPr>
          <w:lang w:val="nl-NL"/>
        </w:rPr>
        <w:t>Dank je wel voor je medewerking!</w:t>
      </w:r>
    </w:p>
    <w:sectPr w:rsidR="008F11B6" w:rsidRPr="001A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3B906"/>
    <w:multiLevelType w:val="multilevel"/>
    <w:tmpl w:val="459CD4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318F7E"/>
    <w:multiLevelType w:val="multilevel"/>
    <w:tmpl w:val="EAB4A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41EFE"/>
    <w:rsid w:val="001A2EFE"/>
    <w:rsid w:val="00257513"/>
    <w:rsid w:val="00325EE7"/>
    <w:rsid w:val="004E29B3"/>
    <w:rsid w:val="0055081B"/>
    <w:rsid w:val="00590D07"/>
    <w:rsid w:val="00755686"/>
    <w:rsid w:val="00784D58"/>
    <w:rsid w:val="007A518F"/>
    <w:rsid w:val="008B7792"/>
    <w:rsid w:val="008D6863"/>
    <w:rsid w:val="008F11B6"/>
    <w:rsid w:val="00AF2985"/>
    <w:rsid w:val="00B86235"/>
    <w:rsid w:val="00B86B75"/>
    <w:rsid w:val="00BA1DC8"/>
    <w:rsid w:val="00BC48D5"/>
    <w:rsid w:val="00BF4CA6"/>
    <w:rsid w:val="00C36279"/>
    <w:rsid w:val="00C82883"/>
    <w:rsid w:val="00D00089"/>
    <w:rsid w:val="00E315A3"/>
    <w:rsid w:val="00E842B6"/>
    <w:rsid w:val="00EF6133"/>
    <w:rsid w:val="00FD72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Standaard"/>
    <w:qFormat/>
    <w:pPr>
      <w:keepNext/>
      <w:keepLines/>
      <w:jc w:val="center"/>
    </w:pPr>
  </w:style>
  <w:style w:type="paragraph" w:styleId="Datum">
    <w:name w:val="Date"/>
    <w:next w:val="Standaard"/>
    <w:qFormat/>
    <w:pPr>
      <w:keepNext/>
      <w:keepLines/>
      <w:jc w:val="center"/>
    </w:pPr>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rsid w:val="001A2EFE"/>
    <w:pPr>
      <w:spacing w:before="0" w:after="0"/>
    </w:pPr>
    <w:rPr>
      <w:rFonts w:ascii="Tahoma" w:hAnsi="Tahoma" w:cs="Tahoma"/>
      <w:sz w:val="16"/>
      <w:szCs w:val="16"/>
    </w:rPr>
  </w:style>
  <w:style w:type="character" w:customStyle="1" w:styleId="BallontekstChar">
    <w:name w:val="Ballontekst Char"/>
    <w:basedOn w:val="Standaardalinea-lettertype"/>
    <w:link w:val="Ballontekst"/>
    <w:rsid w:val="001A2EFE"/>
    <w:rPr>
      <w:rFonts w:ascii="Tahoma" w:hAnsi="Tahoma" w:cs="Tahoma"/>
      <w:sz w:val="16"/>
      <w:szCs w:val="16"/>
    </w:rPr>
  </w:style>
  <w:style w:type="character" w:styleId="Hyperlink">
    <w:name w:val="Hyperlink"/>
    <w:basedOn w:val="Standaardalinea-lettertype"/>
    <w:rsid w:val="00EF6133"/>
    <w:rPr>
      <w:color w:val="0000FF" w:themeColor="hyperlink"/>
      <w:u w:val="single"/>
    </w:rPr>
  </w:style>
  <w:style w:type="character" w:styleId="GevolgdeHyperlink">
    <w:name w:val="FollowedHyperlink"/>
    <w:basedOn w:val="Standaardalinea-lettertype"/>
    <w:rsid w:val="00EF61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5431">
      <w:bodyDiv w:val="1"/>
      <w:marLeft w:val="0"/>
      <w:marRight w:val="0"/>
      <w:marTop w:val="0"/>
      <w:marBottom w:val="0"/>
      <w:divBdr>
        <w:top w:val="none" w:sz="0" w:space="0" w:color="auto"/>
        <w:left w:val="none" w:sz="0" w:space="0" w:color="auto"/>
        <w:bottom w:val="none" w:sz="0" w:space="0" w:color="auto"/>
        <w:right w:val="none" w:sz="0" w:space="0" w:color="auto"/>
      </w:divBdr>
    </w:div>
    <w:div w:id="43024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tennekes@cbs.nl?subject=Vragenlijst%20hierarchische%20kleuren"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hyperlink" Target="mailto:m.tennekes@cbs.nl?subject=Vragenlijst%20hierarchische%20kleuren"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3F26B25B.dotm</Template>
  <TotalTime>0</TotalTime>
  <Pages>13</Pages>
  <Words>735</Words>
  <Characters>4190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Hierarchische kleurenpaletten</vt:lpstr>
    </vt:vector>
  </TitlesOfParts>
  <Company>CBS</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Hierarchische kleurenpaletten</dc:title>
  <dc:creator>Martijn Tennekes;Edwin de Jonge</dc:creator>
  <cp:lastModifiedBy>Tennekes, M.</cp:lastModifiedBy>
  <cp:revision>4</cp:revision>
  <cp:lastPrinted>2014-02-27T10:39:00Z</cp:lastPrinted>
  <dcterms:created xsi:type="dcterms:W3CDTF">2014-02-27T10:46:00Z</dcterms:created>
  <dcterms:modified xsi:type="dcterms:W3CDTF">2014-02-27T11:03:00Z</dcterms:modified>
</cp:coreProperties>
</file>